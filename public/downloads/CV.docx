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2C7C524E" w14:paraId="3CAE25EB" w14:textId="77777777">
        <w:trPr>
          <w:trHeight w:val="4410"/>
        </w:trPr>
        <w:tc>
          <w:tcPr>
            <w:tcW w:w="3600" w:type="dxa"/>
            <w:tcMar/>
            <w:vAlign w:val="bottom"/>
          </w:tcPr>
          <w:p w:rsidR="001B2ABD" w:rsidP="00AC2B72" w:rsidRDefault="005E1079" w14:paraId="60E3B7F5" w14:textId="77777777">
            <w:pPr>
              <w:tabs>
                <w:tab w:val="left" w:pos="990"/>
              </w:tabs>
            </w:pPr>
            <w:r>
              <w:rPr>
                <w:noProof/>
              </w:rPr>
              <w:drawing>
                <wp:inline distT="0" distB="0" distL="0" distR="0" wp14:anchorId="7041CDE9" wp14:editId="57E99208">
                  <wp:extent cx="1727200" cy="2546350"/>
                  <wp:effectExtent l="38100" t="0" r="25400" b="292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c>
        <w:tc>
          <w:tcPr>
            <w:tcW w:w="720" w:type="dxa"/>
            <w:tcMar/>
          </w:tcPr>
          <w:p w:rsidR="001B2ABD" w:rsidP="000C45FF" w:rsidRDefault="001B2ABD" w14:paraId="1B152EFD" w14:textId="77777777">
            <w:pPr>
              <w:tabs>
                <w:tab w:val="left" w:pos="990"/>
              </w:tabs>
            </w:pPr>
          </w:p>
        </w:tc>
        <w:tc>
          <w:tcPr>
            <w:tcW w:w="6470" w:type="dxa"/>
            <w:tcMar/>
            <w:vAlign w:val="bottom"/>
          </w:tcPr>
          <w:p w:rsidRPr="008563D5" w:rsidR="001B2ABD" w:rsidP="001B2ABD" w:rsidRDefault="00633DDB" w14:paraId="16B8527D" w14:textId="77777777">
            <w:pPr>
              <w:pStyle w:val="Title"/>
              <w:rPr>
                <w:sz w:val="72"/>
                <w:szCs w:val="72"/>
              </w:rPr>
            </w:pPr>
            <w:r w:rsidRPr="008563D5">
              <w:rPr>
                <w:sz w:val="72"/>
                <w:szCs w:val="72"/>
              </w:rPr>
              <w:t>Bogdan Lazar</w:t>
            </w:r>
          </w:p>
          <w:p w:rsidRPr="008563D5" w:rsidR="00CE65AB" w:rsidP="00CE65AB" w:rsidRDefault="00CE65AB" w14:paraId="38415030" w14:textId="3BE64A64">
            <w:pPr>
              <w:rPr>
                <w:sz w:val="16"/>
                <w:szCs w:val="16"/>
              </w:rPr>
            </w:pPr>
            <w:r w:rsidRPr="008563D5">
              <w:rPr>
                <w:sz w:val="16"/>
                <w:szCs w:val="16"/>
              </w:rPr>
              <w:t xml:space="preserve">I am very passionate about IT in general. I geek out on whatever our future may </w:t>
            </w:r>
            <w:proofErr w:type="gramStart"/>
            <w:r w:rsidRPr="008563D5">
              <w:rPr>
                <w:sz w:val="16"/>
                <w:szCs w:val="16"/>
              </w:rPr>
              <w:t>be</w:t>
            </w:r>
            <w:proofErr w:type="gramEnd"/>
            <w:r w:rsidRPr="008563D5">
              <w:rPr>
                <w:sz w:val="16"/>
                <w:szCs w:val="16"/>
              </w:rPr>
              <w:t xml:space="preserve"> and I see all of that in IT. I love to learn about how to create things, how things work behind the scenes, and I would love to contribute to something revolutionary like an application that automates something never seen automated before, or AI technology implemented in never-before fathomed ways.</w:t>
            </w:r>
          </w:p>
        </w:tc>
      </w:tr>
      <w:tr w:rsidR="001B2ABD" w:rsidTr="2C7C524E" w14:paraId="2F008330" w14:textId="77777777">
        <w:tc>
          <w:tcPr>
            <w:tcW w:w="3600" w:type="dxa"/>
            <w:tcMar/>
          </w:tcPr>
          <w:p w:rsidR="00036450" w:rsidP="00036450" w:rsidRDefault="00036450" w14:paraId="7FF17219" w14:textId="77777777"/>
          <w:sdt>
            <w:sdtPr>
              <w:id w:val="-1954003311"/>
              <w:placeholder>
                <w:docPart w:val="01C12E7CCBEA485AA74406FACC1D4F46"/>
              </w:placeholder>
              <w:temporary/>
              <w:showingPlcHdr/>
              <w15:appearance w15:val="hidden"/>
            </w:sdtPr>
            <w:sdtContent>
              <w:p w:rsidR="004D3011" w:rsidP="00633DDB" w:rsidRDefault="00CB0055" w14:paraId="6CB31F17" w14:textId="77777777">
                <w:pPr>
                  <w:pStyle w:val="Heading3"/>
                </w:pPr>
                <w:r w:rsidRPr="00CB0055">
                  <w:t>Contact</w:t>
                </w:r>
              </w:p>
            </w:sdtContent>
          </w:sdt>
          <w:p w:rsidR="004D3011" w:rsidP="004D3011" w:rsidRDefault="00443D54" w14:paraId="2EBCB8DB" w14:textId="30D12E96">
            <w:r>
              <w:t>Email:</w:t>
            </w:r>
          </w:p>
          <w:p w:rsidRPr="00443D54" w:rsidR="00443D54" w:rsidP="004D3011" w:rsidRDefault="00000000" w14:paraId="047BE3A0" w14:textId="6BC5C534">
            <w:pPr>
              <w:rPr>
                <w:color w:val="B85A22" w:themeColor="accent2" w:themeShade="BF"/>
                <w:u w:val="single"/>
              </w:rPr>
            </w:pPr>
            <w:hyperlink w:history="1" r:id="rId14">
              <w:r w:rsidRPr="001B75EA" w:rsidR="00443D54">
                <w:rPr>
                  <w:rStyle w:val="Hyperlink"/>
                </w:rPr>
                <w:t>lazarb513@gmail.com</w:t>
              </w:r>
            </w:hyperlink>
          </w:p>
          <w:p w:rsidR="00633DDB" w:rsidP="00633DDB" w:rsidRDefault="00633DDB" w14:paraId="0ED7C037" w14:textId="4D79F107">
            <w:pPr>
              <w:rPr>
                <w:rFonts w:eastAsia="Times New Roman" w:cstheme="minorHAnsi"/>
                <w:szCs w:val="18"/>
              </w:rPr>
            </w:pPr>
          </w:p>
          <w:p w:rsidRPr="00633DDB" w:rsidR="00443D54" w:rsidP="00443D54" w:rsidRDefault="00443D54" w14:paraId="57732F5F" w14:textId="013C726E">
            <w:pPr>
              <w:rPr>
                <w:rFonts w:eastAsia="Times New Roman" w:cstheme="minorHAnsi"/>
                <w:szCs w:val="18"/>
              </w:rPr>
            </w:pPr>
            <w:r>
              <w:rPr>
                <w:rFonts w:eastAsia="Times New Roman" w:cstheme="minorHAnsi"/>
                <w:szCs w:val="18"/>
              </w:rPr>
              <w:t>GitHub</w:t>
            </w:r>
            <w:r w:rsidRPr="00633DDB">
              <w:rPr>
                <w:rFonts w:eastAsia="Times New Roman" w:cstheme="minorHAnsi"/>
                <w:szCs w:val="18"/>
              </w:rPr>
              <w:t xml:space="preserve">: </w:t>
            </w:r>
          </w:p>
          <w:p w:rsidR="00443D54" w:rsidP="00633DDB" w:rsidRDefault="00000000" w14:paraId="1E30F6A7" w14:textId="66D67883">
            <w:pPr>
              <w:rPr>
                <w:rFonts w:eastAsia="Times New Roman" w:cstheme="minorHAnsi"/>
                <w:szCs w:val="18"/>
              </w:rPr>
            </w:pPr>
            <w:hyperlink w:history="1" r:id="rId15">
              <w:r w:rsidRPr="001B75EA" w:rsidR="00443D54">
                <w:rPr>
                  <w:rStyle w:val="Hyperlink"/>
                  <w:rFonts w:eastAsia="Times New Roman" w:cstheme="minorHAnsi"/>
                  <w:szCs w:val="18"/>
                </w:rPr>
                <w:t>https://github.com/BogdanLazar01</w:t>
              </w:r>
            </w:hyperlink>
          </w:p>
          <w:p w:rsidR="00443D54" w:rsidP="00633DDB" w:rsidRDefault="00443D54" w14:paraId="300FF13E" w14:textId="2B2EDB19">
            <w:pPr>
              <w:rPr>
                <w:rFonts w:eastAsia="Times New Roman" w:cstheme="minorHAnsi"/>
                <w:szCs w:val="18"/>
              </w:rPr>
            </w:pPr>
          </w:p>
          <w:p w:rsidRPr="00633DDB" w:rsidR="00443D54" w:rsidP="00443D54" w:rsidRDefault="00443D54" w14:paraId="403852A5" w14:textId="40FD94F7">
            <w:pPr>
              <w:rPr>
                <w:rFonts w:eastAsia="Times New Roman" w:cstheme="minorHAnsi"/>
                <w:szCs w:val="18"/>
              </w:rPr>
            </w:pPr>
            <w:proofErr w:type="spellStart"/>
            <w:r>
              <w:rPr>
                <w:rFonts w:eastAsia="Times New Roman" w:cstheme="minorHAnsi"/>
                <w:szCs w:val="18"/>
              </w:rPr>
              <w:t>EPortfolio</w:t>
            </w:r>
            <w:proofErr w:type="spellEnd"/>
            <w:r w:rsidRPr="00633DDB">
              <w:rPr>
                <w:rFonts w:eastAsia="Times New Roman" w:cstheme="minorHAnsi"/>
                <w:szCs w:val="18"/>
              </w:rPr>
              <w:t xml:space="preserve">: </w:t>
            </w:r>
          </w:p>
          <w:p w:rsidR="00443D54" w:rsidP="00443D54" w:rsidRDefault="00000000" w14:paraId="3F981A82" w14:textId="7B295434">
            <w:pPr>
              <w:rPr>
                <w:rFonts w:eastAsia="Times New Roman" w:cstheme="minorHAnsi"/>
                <w:szCs w:val="18"/>
              </w:rPr>
            </w:pPr>
            <w:hyperlink w:history="1" r:id="rId16">
              <w:r w:rsidRPr="001B75EA" w:rsidR="00443D54">
                <w:rPr>
                  <w:rStyle w:val="Hyperlink"/>
                  <w:rFonts w:eastAsia="Times New Roman" w:cstheme="minorHAnsi"/>
                  <w:szCs w:val="18"/>
                </w:rPr>
                <w:t>https://bogdanlazar01.sinners.be/eportfolio/index.html</w:t>
              </w:r>
            </w:hyperlink>
          </w:p>
          <w:p w:rsidR="00443D54" w:rsidP="00633DDB" w:rsidRDefault="00443D54" w14:paraId="639D16BD" w14:textId="65C1CABB">
            <w:pPr>
              <w:rPr>
                <w:rFonts w:eastAsia="Times New Roman" w:cstheme="minorHAnsi"/>
                <w:szCs w:val="18"/>
              </w:rPr>
            </w:pPr>
          </w:p>
          <w:p w:rsidR="00134DB4" w:rsidP="00134DB4" w:rsidRDefault="00134DB4" w14:paraId="6D5E8928" w14:textId="377039C8">
            <w:pPr>
              <w:rPr>
                <w:rFonts w:eastAsia="Times New Roman" w:cstheme="minorHAnsi"/>
                <w:szCs w:val="18"/>
              </w:rPr>
            </w:pPr>
            <w:r>
              <w:rPr>
                <w:rFonts w:eastAsia="Times New Roman" w:cstheme="minorHAnsi"/>
                <w:szCs w:val="18"/>
              </w:rPr>
              <w:t>LinkedIn</w:t>
            </w:r>
            <w:r w:rsidRPr="00633DDB">
              <w:rPr>
                <w:rFonts w:eastAsia="Times New Roman" w:cstheme="minorHAnsi"/>
                <w:szCs w:val="18"/>
              </w:rPr>
              <w:t xml:space="preserve">: </w:t>
            </w:r>
          </w:p>
          <w:p w:rsidR="00134DB4" w:rsidP="00134DB4" w:rsidRDefault="00000000" w14:paraId="4969637D" w14:textId="66C44E58">
            <w:pPr>
              <w:rPr>
                <w:rFonts w:eastAsia="Times New Roman" w:cstheme="minorHAnsi"/>
                <w:szCs w:val="18"/>
              </w:rPr>
            </w:pPr>
            <w:hyperlink w:history="1" r:id="rId17">
              <w:r w:rsidRPr="001B75EA" w:rsidR="00134DB4">
                <w:rPr>
                  <w:rStyle w:val="Hyperlink"/>
                  <w:rFonts w:eastAsia="Times New Roman" w:cstheme="minorHAnsi"/>
                  <w:szCs w:val="18"/>
                </w:rPr>
                <w:t>https://www.linkedin.com/in/bogdan-lazar-4110841b3/</w:t>
              </w:r>
            </w:hyperlink>
          </w:p>
          <w:p w:rsidR="00134DB4" w:rsidP="00633DDB" w:rsidRDefault="00134DB4" w14:paraId="568B5674" w14:textId="50369C4B">
            <w:pPr>
              <w:rPr>
                <w:rFonts w:eastAsia="Times New Roman" w:cstheme="minorHAnsi"/>
                <w:szCs w:val="18"/>
              </w:rPr>
            </w:pPr>
          </w:p>
          <w:p w:rsidRPr="00633DDB" w:rsidR="00633DDB" w:rsidP="00633DDB" w:rsidRDefault="00443D54" w14:paraId="05F5B236" w14:textId="633BCF9C">
            <w:pPr>
              <w:rPr>
                <w:rFonts w:eastAsia="Times New Roman" w:cstheme="minorHAnsi"/>
                <w:szCs w:val="18"/>
              </w:rPr>
            </w:pPr>
            <w:r>
              <w:rPr>
                <w:rFonts w:eastAsia="Times New Roman" w:cstheme="minorHAnsi"/>
                <w:szCs w:val="18"/>
              </w:rPr>
              <w:t>Address</w:t>
            </w:r>
            <w:r w:rsidRPr="00633DDB" w:rsidR="00633DDB">
              <w:rPr>
                <w:rFonts w:eastAsia="Times New Roman" w:cstheme="minorHAnsi"/>
                <w:szCs w:val="18"/>
              </w:rPr>
              <w:t xml:space="preserve">: </w:t>
            </w:r>
          </w:p>
          <w:p w:rsidR="00633DDB" w:rsidP="00633DDB" w:rsidRDefault="00CE65AB" w14:paraId="3DC265E2" w14:textId="2BC15F78">
            <w:pPr>
              <w:rPr>
                <w:rFonts w:eastAsia="Times New Roman" w:cstheme="minorHAnsi"/>
                <w:szCs w:val="18"/>
              </w:rPr>
            </w:pPr>
            <w:proofErr w:type="spellStart"/>
            <w:r>
              <w:rPr>
                <w:rFonts w:eastAsia="Times New Roman" w:cstheme="minorHAnsi"/>
                <w:szCs w:val="18"/>
              </w:rPr>
              <w:t>Larumseweg</w:t>
            </w:r>
            <w:proofErr w:type="spellEnd"/>
            <w:r>
              <w:rPr>
                <w:rFonts w:eastAsia="Times New Roman" w:cstheme="minorHAnsi"/>
                <w:szCs w:val="18"/>
              </w:rPr>
              <w:t xml:space="preserve"> 76, 2440 </w:t>
            </w:r>
            <w:proofErr w:type="spellStart"/>
            <w:r>
              <w:rPr>
                <w:rFonts w:eastAsia="Times New Roman" w:cstheme="minorHAnsi"/>
                <w:szCs w:val="18"/>
              </w:rPr>
              <w:t>Geel</w:t>
            </w:r>
            <w:proofErr w:type="spellEnd"/>
          </w:p>
          <w:p w:rsidR="00633DDB" w:rsidP="00633DDB" w:rsidRDefault="00633DDB" w14:paraId="65CB65A4" w14:textId="77777777">
            <w:pPr>
              <w:rPr>
                <w:rFonts w:eastAsia="Times New Roman" w:cstheme="minorHAnsi"/>
                <w:szCs w:val="18"/>
              </w:rPr>
            </w:pPr>
          </w:p>
          <w:p w:rsidR="00633DDB" w:rsidP="00633DDB" w:rsidRDefault="00443D54" w14:paraId="47073CEA" w14:textId="6758B139">
            <w:pPr>
              <w:rPr>
                <w:rFonts w:eastAsia="Times New Roman" w:cstheme="minorHAnsi"/>
                <w:szCs w:val="18"/>
              </w:rPr>
            </w:pPr>
            <w:r>
              <w:rPr>
                <w:rFonts w:eastAsia="Times New Roman" w:cstheme="minorHAnsi"/>
                <w:szCs w:val="18"/>
              </w:rPr>
              <w:t>Telephone Number</w:t>
            </w:r>
            <w:r w:rsidRPr="00633DDB" w:rsidR="00633DDB">
              <w:rPr>
                <w:rFonts w:eastAsia="Times New Roman" w:cstheme="minorHAnsi"/>
                <w:szCs w:val="18"/>
              </w:rPr>
              <w:t xml:space="preserve">: </w:t>
            </w:r>
          </w:p>
          <w:p w:rsidRPr="00633DDB" w:rsidR="00633DDB" w:rsidP="00633DDB" w:rsidRDefault="00633DDB" w14:paraId="7BB8ABE7" w14:textId="77777777">
            <w:pPr>
              <w:rPr>
                <w:rFonts w:eastAsia="Times New Roman" w:cstheme="minorHAnsi"/>
                <w:szCs w:val="18"/>
              </w:rPr>
            </w:pPr>
            <w:r w:rsidRPr="00633DDB">
              <w:rPr>
                <w:rFonts w:eastAsia="Times New Roman" w:cstheme="minorHAnsi"/>
                <w:szCs w:val="18"/>
              </w:rPr>
              <w:t>0032473359211</w:t>
            </w:r>
          </w:p>
          <w:p w:rsidR="00633DDB" w:rsidP="00633DDB" w:rsidRDefault="00633DDB" w14:paraId="76A7C762" w14:textId="77777777">
            <w:pPr>
              <w:rPr>
                <w:rFonts w:eastAsia="Times New Roman" w:cstheme="minorHAnsi"/>
                <w:szCs w:val="18"/>
              </w:rPr>
            </w:pPr>
          </w:p>
          <w:p w:rsidR="00633DDB" w:rsidP="00633DDB" w:rsidRDefault="00633DDB" w14:paraId="1D98EE38" w14:textId="77777777">
            <w:pPr>
              <w:rPr>
                <w:rFonts w:eastAsia="Times New Roman" w:cstheme="minorHAnsi"/>
                <w:szCs w:val="18"/>
              </w:rPr>
            </w:pPr>
            <w:r w:rsidRPr="00633DDB">
              <w:rPr>
                <w:rFonts w:eastAsia="Times New Roman" w:cstheme="minorHAnsi"/>
                <w:szCs w:val="18"/>
              </w:rPr>
              <w:t xml:space="preserve">DATE OF BIRTH: </w:t>
            </w:r>
          </w:p>
          <w:p w:rsidRPr="00633DDB" w:rsidR="00CE65AB" w:rsidP="00633DDB" w:rsidRDefault="00633DDB" w14:paraId="79B372D0" w14:textId="3014639D">
            <w:pPr>
              <w:rPr>
                <w:rFonts w:eastAsia="Times New Roman" w:cstheme="minorHAnsi"/>
                <w:szCs w:val="18"/>
              </w:rPr>
            </w:pPr>
            <w:r w:rsidRPr="00633DDB">
              <w:rPr>
                <w:rFonts w:eastAsia="Times New Roman" w:cstheme="minorHAnsi"/>
                <w:szCs w:val="18"/>
              </w:rPr>
              <w:t>18.06.2001</w:t>
            </w:r>
          </w:p>
          <w:p w:rsidR="00633DDB" w:rsidP="00633DDB" w:rsidRDefault="00633DDB" w14:paraId="4B9AF0DB" w14:textId="77777777">
            <w:pPr>
              <w:rPr>
                <w:rFonts w:eastAsia="Times New Roman" w:cstheme="minorHAnsi"/>
                <w:szCs w:val="18"/>
              </w:rPr>
            </w:pPr>
          </w:p>
          <w:p w:rsidR="00633DDB" w:rsidP="00633DDB" w:rsidRDefault="00633DDB" w14:paraId="1216D974" w14:textId="77777777">
            <w:pPr>
              <w:rPr>
                <w:rFonts w:eastAsia="Times New Roman" w:cstheme="minorHAnsi"/>
                <w:szCs w:val="18"/>
              </w:rPr>
            </w:pPr>
            <w:r w:rsidRPr="00633DDB">
              <w:rPr>
                <w:rFonts w:eastAsia="Times New Roman" w:cstheme="minorHAnsi"/>
                <w:szCs w:val="18"/>
              </w:rPr>
              <w:t xml:space="preserve">PLACE OF BIRTH: </w:t>
            </w:r>
          </w:p>
          <w:p w:rsidR="00633DDB" w:rsidP="00633DDB" w:rsidRDefault="00633DDB" w14:paraId="11A0ED18" w14:textId="193E42D2">
            <w:pPr>
              <w:rPr>
                <w:rFonts w:eastAsia="Times New Roman" w:cstheme="minorHAnsi"/>
                <w:szCs w:val="18"/>
              </w:rPr>
            </w:pPr>
            <w:r w:rsidRPr="00633DDB">
              <w:rPr>
                <w:rFonts w:eastAsia="Times New Roman" w:cstheme="minorHAnsi"/>
                <w:szCs w:val="18"/>
              </w:rPr>
              <w:t>Bucharest, Romania</w:t>
            </w:r>
          </w:p>
          <w:p w:rsidR="00CE65AB" w:rsidP="00633DDB" w:rsidRDefault="00CE65AB" w14:paraId="04964264" w14:textId="137DB07A">
            <w:pPr>
              <w:rPr>
                <w:rFonts w:eastAsia="Times New Roman" w:cstheme="minorHAnsi"/>
                <w:szCs w:val="18"/>
              </w:rPr>
            </w:pPr>
          </w:p>
          <w:p w:rsidRPr="00633DDB" w:rsidR="00CE65AB" w:rsidP="00CE65AB" w:rsidRDefault="00CE65AB" w14:paraId="7708C5E2" w14:textId="77777777">
            <w:pPr>
              <w:rPr>
                <w:rFonts w:eastAsia="Times New Roman" w:cstheme="minorHAnsi"/>
                <w:szCs w:val="18"/>
              </w:rPr>
            </w:pPr>
            <w:r w:rsidRPr="00633DDB">
              <w:rPr>
                <w:rFonts w:eastAsia="Times New Roman" w:cstheme="minorHAnsi"/>
                <w:szCs w:val="18"/>
              </w:rPr>
              <w:t>B category driver’s license</w:t>
            </w:r>
          </w:p>
          <w:p w:rsidR="00633DDB" w:rsidP="00633DDB" w:rsidRDefault="00633DDB" w14:paraId="65B45CCD" w14:textId="77777777">
            <w:pPr>
              <w:rPr>
                <w:rFonts w:eastAsia="Times New Roman" w:cstheme="minorHAnsi"/>
                <w:szCs w:val="18"/>
              </w:rPr>
            </w:pPr>
          </w:p>
          <w:sdt>
            <w:sdtPr>
              <w:id w:val="-1444214663"/>
              <w:placeholder>
                <w:docPart w:val="12A371F3EF92453E9A77596D4DDD1F46"/>
              </w:placeholder>
              <w:temporary/>
              <w:showingPlcHdr/>
              <w15:appearance w15:val="hidden"/>
            </w:sdtPr>
            <w:sdtContent>
              <w:p w:rsidRPr="00CB0055" w:rsidR="004D3011" w:rsidP="00CB0055" w:rsidRDefault="00CB0055" w14:paraId="4CED16C6" w14:textId="77777777">
                <w:pPr>
                  <w:pStyle w:val="Heading3"/>
                </w:pPr>
                <w:r w:rsidRPr="00CB0055">
                  <w:t>Hobbies</w:t>
                </w:r>
              </w:p>
            </w:sdtContent>
          </w:sdt>
          <w:p w:rsidR="007C5163" w:rsidP="004D3011" w:rsidRDefault="007C5163" w14:paraId="407457DB" w14:textId="4A5B3FCE">
            <w:pPr>
              <w:rPr>
                <w:rFonts w:eastAsia="Times New Roman" w:cstheme="minorHAnsi"/>
                <w:szCs w:val="18"/>
              </w:rPr>
            </w:pPr>
            <w:r w:rsidRPr="00633DDB">
              <w:rPr>
                <w:rFonts w:eastAsia="Times New Roman" w:cstheme="minorHAnsi"/>
                <w:szCs w:val="18"/>
              </w:rPr>
              <w:t>Coding</w:t>
            </w:r>
          </w:p>
          <w:p w:rsidRPr="00633DDB" w:rsidR="004D3011" w:rsidP="004D3011" w:rsidRDefault="00633DDB" w14:paraId="3E8F78D4" w14:textId="13C9D16F">
            <w:pPr>
              <w:rPr>
                <w:rFonts w:eastAsia="Times New Roman" w:cstheme="minorHAnsi"/>
                <w:szCs w:val="18"/>
              </w:rPr>
            </w:pPr>
            <w:r w:rsidRPr="00633DDB">
              <w:rPr>
                <w:rFonts w:eastAsia="Times New Roman" w:cstheme="minorHAnsi"/>
                <w:szCs w:val="18"/>
              </w:rPr>
              <w:t>Digital creativity</w:t>
            </w:r>
          </w:p>
          <w:p w:rsidRPr="00633DDB" w:rsidR="00633DDB" w:rsidP="004D3011" w:rsidRDefault="00633DDB" w14:paraId="211B411F" w14:textId="77777777">
            <w:pPr>
              <w:rPr>
                <w:rFonts w:eastAsia="Times New Roman" w:cstheme="minorHAnsi"/>
                <w:szCs w:val="18"/>
              </w:rPr>
            </w:pPr>
            <w:r w:rsidRPr="00633DDB">
              <w:rPr>
                <w:rFonts w:eastAsia="Times New Roman" w:cstheme="minorHAnsi"/>
                <w:szCs w:val="18"/>
              </w:rPr>
              <w:t>Cars</w:t>
            </w:r>
          </w:p>
          <w:p w:rsidRPr="00633DDB" w:rsidR="00633DDB" w:rsidP="004D3011" w:rsidRDefault="00633DDB" w14:paraId="2D9E0F84" w14:textId="77777777">
            <w:pPr>
              <w:rPr>
                <w:rFonts w:eastAsia="Times New Roman" w:cstheme="minorHAnsi"/>
                <w:szCs w:val="18"/>
              </w:rPr>
            </w:pPr>
            <w:r w:rsidRPr="00633DDB">
              <w:rPr>
                <w:rFonts w:eastAsia="Times New Roman" w:cstheme="minorHAnsi"/>
                <w:szCs w:val="18"/>
              </w:rPr>
              <w:t>Motorsports</w:t>
            </w:r>
          </w:p>
          <w:p w:rsidRPr="00633DDB" w:rsidR="00633DDB" w:rsidP="004D3011" w:rsidRDefault="00633DDB" w14:paraId="23C5F8D9" w14:textId="77777777">
            <w:pPr>
              <w:rPr>
                <w:rFonts w:eastAsia="Times New Roman" w:cstheme="minorHAnsi"/>
                <w:szCs w:val="18"/>
              </w:rPr>
            </w:pPr>
            <w:r w:rsidRPr="00633DDB">
              <w:rPr>
                <w:rFonts w:eastAsia="Times New Roman" w:cstheme="minorHAnsi"/>
                <w:szCs w:val="18"/>
              </w:rPr>
              <w:t>Sim racing</w:t>
            </w:r>
          </w:p>
          <w:p w:rsidRPr="00633DDB" w:rsidR="00633DDB" w:rsidP="004D3011" w:rsidRDefault="00633DDB" w14:paraId="7CE851A7" w14:textId="77777777">
            <w:pPr>
              <w:rPr>
                <w:rFonts w:eastAsia="Times New Roman" w:cstheme="minorHAnsi"/>
                <w:szCs w:val="18"/>
              </w:rPr>
            </w:pPr>
            <w:r w:rsidRPr="00633DDB">
              <w:rPr>
                <w:rFonts w:eastAsia="Times New Roman" w:cstheme="minorHAnsi"/>
                <w:szCs w:val="18"/>
              </w:rPr>
              <w:t>Computers</w:t>
            </w:r>
          </w:p>
          <w:p w:rsidRPr="00633DDB" w:rsidR="00633DDB" w:rsidP="004D3011" w:rsidRDefault="00633DDB" w14:paraId="7791760A" w14:textId="77777777">
            <w:pPr>
              <w:rPr>
                <w:rFonts w:eastAsia="Times New Roman" w:cstheme="minorHAnsi"/>
                <w:szCs w:val="18"/>
              </w:rPr>
            </w:pPr>
            <w:r w:rsidRPr="00633DDB">
              <w:rPr>
                <w:rFonts w:eastAsia="Times New Roman" w:cstheme="minorHAnsi"/>
                <w:szCs w:val="18"/>
              </w:rPr>
              <w:t>Martial arts</w:t>
            </w:r>
          </w:p>
          <w:p w:rsidRPr="004D3011" w:rsidR="00633DDB" w:rsidP="004D3011" w:rsidRDefault="00633DDB" w14:paraId="65EF28DE" w14:textId="51325A94"/>
        </w:tc>
        <w:tc>
          <w:tcPr>
            <w:tcW w:w="720" w:type="dxa"/>
            <w:tcMar/>
          </w:tcPr>
          <w:p w:rsidR="001B2ABD" w:rsidP="000C45FF" w:rsidRDefault="001B2ABD" w14:paraId="22FFACB5" w14:textId="77777777">
            <w:pPr>
              <w:tabs>
                <w:tab w:val="left" w:pos="990"/>
              </w:tabs>
            </w:pPr>
          </w:p>
        </w:tc>
        <w:tc>
          <w:tcPr>
            <w:tcW w:w="6470" w:type="dxa"/>
            <w:tcMar/>
          </w:tcPr>
          <w:sdt>
            <w:sdtPr>
              <w:id w:val="1049110328"/>
              <w:placeholder>
                <w:docPart w:val="743C290C7A8C4062AD838A780693EA85"/>
              </w:placeholder>
              <w:temporary/>
              <w:showingPlcHdr/>
              <w15:appearance w15:val="hidden"/>
            </w:sdtPr>
            <w:sdtContent>
              <w:p w:rsidR="001B2ABD" w:rsidP="00036450" w:rsidRDefault="00E25A26" w14:paraId="45917059" w14:textId="77777777">
                <w:pPr>
                  <w:pStyle w:val="Heading2"/>
                </w:pPr>
                <w:r w:rsidRPr="00036450">
                  <w:t>EDUCATION</w:t>
                </w:r>
              </w:p>
            </w:sdtContent>
          </w:sdt>
          <w:p w:rsidRPr="008563D5" w:rsidR="00036450" w:rsidP="00036450" w:rsidRDefault="00633DDB" w14:paraId="15FDAA7D" w14:textId="57E8B1CB">
            <w:pPr>
              <w:rPr>
                <w:rFonts w:eastAsia="Times New Roman" w:cstheme="minorHAnsi"/>
                <w:sz w:val="16"/>
                <w:szCs w:val="16"/>
              </w:rPr>
            </w:pPr>
            <w:r w:rsidRPr="008563D5">
              <w:rPr>
                <w:rFonts w:eastAsia="Times New Roman" w:cstheme="minorHAnsi"/>
                <w:sz w:val="16"/>
                <w:szCs w:val="16"/>
              </w:rPr>
              <w:t>2020</w:t>
            </w:r>
            <w:r w:rsidRPr="008563D5" w:rsidR="004D54BB">
              <w:rPr>
                <w:rFonts w:eastAsia="Times New Roman" w:cstheme="minorHAnsi"/>
                <w:sz w:val="16"/>
                <w:szCs w:val="16"/>
              </w:rPr>
              <w:t>-2023</w:t>
            </w:r>
            <w:r w:rsidRPr="008563D5">
              <w:rPr>
                <w:rFonts w:eastAsia="Times New Roman" w:cstheme="minorHAnsi"/>
                <w:sz w:val="16"/>
                <w:szCs w:val="16"/>
              </w:rPr>
              <w:t xml:space="preserve"> </w:t>
            </w:r>
            <w:proofErr w:type="spellStart"/>
            <w:r w:rsidRPr="008563D5">
              <w:rPr>
                <w:rFonts w:eastAsia="Times New Roman" w:cstheme="minorHAnsi"/>
                <w:sz w:val="16"/>
                <w:szCs w:val="16"/>
              </w:rPr>
              <w:t>Bachelor’s</w:t>
            </w:r>
            <w:proofErr w:type="spellEnd"/>
            <w:r w:rsidRPr="008563D5">
              <w:rPr>
                <w:rFonts w:eastAsia="Times New Roman" w:cstheme="minorHAnsi"/>
                <w:sz w:val="16"/>
                <w:szCs w:val="16"/>
              </w:rPr>
              <w:t xml:space="preserve"> of Applied Computer Science: Artificial Intelligence, Thomas More, </w:t>
            </w:r>
            <w:proofErr w:type="spellStart"/>
            <w:r w:rsidRPr="008563D5">
              <w:rPr>
                <w:rFonts w:eastAsia="Times New Roman" w:cstheme="minorHAnsi"/>
                <w:sz w:val="16"/>
                <w:szCs w:val="16"/>
              </w:rPr>
              <w:t>Geel</w:t>
            </w:r>
            <w:proofErr w:type="spellEnd"/>
            <w:r w:rsidRPr="008563D5">
              <w:rPr>
                <w:rFonts w:eastAsia="Times New Roman" w:cstheme="minorHAnsi"/>
                <w:sz w:val="16"/>
                <w:szCs w:val="16"/>
              </w:rPr>
              <w:t>.</w:t>
            </w:r>
          </w:p>
          <w:p w:rsidRPr="008563D5" w:rsidR="00CE65AB" w:rsidP="00CE65AB" w:rsidRDefault="00CE65AB" w14:paraId="45933500" w14:textId="77777777">
            <w:pPr>
              <w:rPr>
                <w:rFonts w:eastAsia="Times New Roman" w:cstheme="minorHAnsi"/>
                <w:sz w:val="16"/>
                <w:szCs w:val="16"/>
              </w:rPr>
            </w:pPr>
            <w:r w:rsidRPr="008563D5">
              <w:rPr>
                <w:rFonts w:eastAsia="Times New Roman" w:cstheme="minorHAnsi"/>
                <w:sz w:val="16"/>
                <w:szCs w:val="16"/>
              </w:rPr>
              <w:t xml:space="preserve">2015-2019 European School of Brussels number 4, </w:t>
            </w:r>
            <w:proofErr w:type="spellStart"/>
            <w:r w:rsidRPr="008563D5">
              <w:rPr>
                <w:rFonts w:eastAsia="Times New Roman" w:cstheme="minorHAnsi"/>
                <w:sz w:val="16"/>
                <w:szCs w:val="16"/>
              </w:rPr>
              <w:t>Laeken</w:t>
            </w:r>
            <w:proofErr w:type="spellEnd"/>
            <w:r w:rsidRPr="008563D5">
              <w:rPr>
                <w:rFonts w:eastAsia="Times New Roman" w:cstheme="minorHAnsi"/>
                <w:sz w:val="16"/>
                <w:szCs w:val="16"/>
              </w:rPr>
              <w:t>, Brussels</w:t>
            </w:r>
          </w:p>
          <w:p w:rsidRPr="008563D5" w:rsidR="00CE65AB" w:rsidP="00CE65AB" w:rsidRDefault="00CE65AB" w14:paraId="30E31A5B" w14:textId="77777777">
            <w:pPr>
              <w:rPr>
                <w:rFonts w:eastAsia="Times New Roman" w:cstheme="minorHAnsi"/>
                <w:sz w:val="16"/>
                <w:szCs w:val="16"/>
              </w:rPr>
            </w:pPr>
            <w:r w:rsidRPr="008563D5">
              <w:rPr>
                <w:rFonts w:eastAsia="Times New Roman" w:cstheme="minorHAnsi"/>
                <w:sz w:val="16"/>
                <w:szCs w:val="16"/>
              </w:rPr>
              <w:t xml:space="preserve">2008-2014 National School </w:t>
            </w:r>
            <w:proofErr w:type="spellStart"/>
            <w:r w:rsidRPr="008563D5">
              <w:rPr>
                <w:rFonts w:eastAsia="Times New Roman" w:cstheme="minorHAnsi"/>
                <w:sz w:val="16"/>
                <w:szCs w:val="16"/>
              </w:rPr>
              <w:t>Zoia</w:t>
            </w:r>
            <w:proofErr w:type="spellEnd"/>
            <w:r w:rsidRPr="008563D5">
              <w:rPr>
                <w:rFonts w:eastAsia="Times New Roman" w:cstheme="minorHAnsi"/>
                <w:sz w:val="16"/>
                <w:szCs w:val="16"/>
              </w:rPr>
              <w:t xml:space="preserve"> </w:t>
            </w:r>
            <w:proofErr w:type="spellStart"/>
            <w:r w:rsidRPr="008563D5">
              <w:rPr>
                <w:rFonts w:eastAsia="Times New Roman" w:cstheme="minorHAnsi"/>
                <w:sz w:val="16"/>
                <w:szCs w:val="16"/>
              </w:rPr>
              <w:t>Alecu</w:t>
            </w:r>
            <w:proofErr w:type="spellEnd"/>
            <w:r w:rsidRPr="008563D5">
              <w:rPr>
                <w:rFonts w:eastAsia="Times New Roman" w:cstheme="minorHAnsi"/>
                <w:sz w:val="16"/>
                <w:szCs w:val="16"/>
              </w:rPr>
              <w:t>, Bucharest</w:t>
            </w:r>
          </w:p>
          <w:p w:rsidRPr="008563D5" w:rsidR="00CE65AB" w:rsidP="00CE65AB" w:rsidRDefault="00CE65AB" w14:paraId="539B2C07" w14:textId="77777777">
            <w:pPr>
              <w:rPr>
                <w:rFonts w:eastAsia="Times New Roman" w:cstheme="minorHAnsi"/>
                <w:sz w:val="16"/>
                <w:szCs w:val="16"/>
              </w:rPr>
            </w:pPr>
            <w:r w:rsidRPr="008563D5">
              <w:rPr>
                <w:rFonts w:eastAsia="Times New Roman" w:cstheme="minorHAnsi"/>
                <w:sz w:val="16"/>
                <w:szCs w:val="16"/>
              </w:rPr>
              <w:t xml:space="preserve">2007-2008; 2014-2015 National School </w:t>
            </w:r>
            <w:proofErr w:type="spellStart"/>
            <w:r w:rsidRPr="008563D5">
              <w:rPr>
                <w:rFonts w:eastAsia="Times New Roman" w:cstheme="minorHAnsi"/>
                <w:sz w:val="16"/>
                <w:szCs w:val="16"/>
              </w:rPr>
              <w:t>Oprea</w:t>
            </w:r>
            <w:proofErr w:type="spellEnd"/>
            <w:r w:rsidRPr="008563D5">
              <w:rPr>
                <w:rFonts w:eastAsia="Times New Roman" w:cstheme="minorHAnsi"/>
                <w:sz w:val="16"/>
                <w:szCs w:val="16"/>
              </w:rPr>
              <w:t xml:space="preserve"> D </w:t>
            </w:r>
            <w:proofErr w:type="spellStart"/>
            <w:r w:rsidRPr="008563D5">
              <w:rPr>
                <w:rFonts w:eastAsia="Times New Roman" w:cstheme="minorHAnsi"/>
                <w:sz w:val="16"/>
                <w:szCs w:val="16"/>
              </w:rPr>
              <w:t>Iorgulescu</w:t>
            </w:r>
            <w:proofErr w:type="spellEnd"/>
            <w:r w:rsidRPr="008563D5">
              <w:rPr>
                <w:rFonts w:eastAsia="Times New Roman" w:cstheme="minorHAnsi"/>
                <w:sz w:val="16"/>
                <w:szCs w:val="16"/>
              </w:rPr>
              <w:t xml:space="preserve">, </w:t>
            </w:r>
            <w:proofErr w:type="spellStart"/>
            <w:r w:rsidRPr="008563D5">
              <w:rPr>
                <w:rFonts w:eastAsia="Times New Roman" w:cstheme="minorHAnsi"/>
                <w:sz w:val="16"/>
                <w:szCs w:val="16"/>
              </w:rPr>
              <w:t>Campulung</w:t>
            </w:r>
            <w:proofErr w:type="spellEnd"/>
            <w:r w:rsidRPr="008563D5">
              <w:rPr>
                <w:rFonts w:eastAsia="Times New Roman" w:cstheme="minorHAnsi"/>
                <w:sz w:val="16"/>
                <w:szCs w:val="16"/>
              </w:rPr>
              <w:t xml:space="preserve">, </w:t>
            </w:r>
            <w:proofErr w:type="spellStart"/>
            <w:r w:rsidRPr="008563D5">
              <w:rPr>
                <w:rFonts w:eastAsia="Times New Roman" w:cstheme="minorHAnsi"/>
                <w:sz w:val="16"/>
                <w:szCs w:val="16"/>
              </w:rPr>
              <w:t>Arges</w:t>
            </w:r>
            <w:proofErr w:type="spellEnd"/>
          </w:p>
          <w:p w:rsidRPr="00CE65AB" w:rsidR="00CE65AB" w:rsidP="00036450" w:rsidRDefault="00CE65AB" w14:paraId="14F99343" w14:textId="77777777">
            <w:pPr>
              <w:rPr>
                <w:rFonts w:eastAsia="Times New Roman" w:cstheme="minorHAnsi"/>
                <w:szCs w:val="18"/>
              </w:rPr>
            </w:pPr>
          </w:p>
          <w:sdt>
            <w:sdtPr>
              <w:id w:val="1001553383"/>
              <w:placeholder>
                <w:docPart w:val="4D348156F4C946E8AB01E86EFA74C175"/>
              </w:placeholder>
              <w:temporary/>
              <w:showingPlcHdr/>
              <w15:appearance w15:val="hidden"/>
            </w:sdtPr>
            <w:sdtContent>
              <w:p w:rsidR="00036450" w:rsidP="00036450" w:rsidRDefault="00036450" w14:paraId="3F824438" w14:textId="77777777">
                <w:pPr>
                  <w:pStyle w:val="Heading2"/>
                </w:pPr>
                <w:r w:rsidRPr="00036450">
                  <w:t>WORK EXPERIENCE</w:t>
                </w:r>
              </w:p>
            </w:sdtContent>
          </w:sdt>
          <w:p w:rsidR="004B1307" w:rsidP="00633DDB" w:rsidRDefault="004B1307" w14:paraId="672A94BE" w14:textId="4236E2DC">
            <w:pPr>
              <w:rPr>
                <w:rFonts w:eastAsia="Times New Roman" w:cstheme="minorHAnsi"/>
                <w:bCs/>
                <w:sz w:val="16"/>
                <w:szCs w:val="16"/>
              </w:rPr>
            </w:pPr>
            <w:r>
              <w:rPr>
                <w:rFonts w:eastAsia="Times New Roman" w:cstheme="minorHAnsi"/>
                <w:bCs/>
                <w:sz w:val="16"/>
                <w:szCs w:val="16"/>
              </w:rPr>
              <w:t xml:space="preserve">2023 </w:t>
            </w:r>
            <w:proofErr w:type="spellStart"/>
            <w:r>
              <w:rPr>
                <w:rFonts w:eastAsia="Times New Roman" w:cstheme="minorHAnsi"/>
                <w:bCs/>
                <w:sz w:val="16"/>
                <w:szCs w:val="16"/>
              </w:rPr>
              <w:t>MyGamePlan</w:t>
            </w:r>
            <w:proofErr w:type="spellEnd"/>
            <w:r>
              <w:rPr>
                <w:rFonts w:eastAsia="Times New Roman" w:cstheme="minorHAnsi"/>
                <w:bCs/>
                <w:sz w:val="16"/>
                <w:szCs w:val="16"/>
              </w:rPr>
              <w:t xml:space="preserve"> (mygameplan.ai) internship: React front</w:t>
            </w:r>
            <w:r w:rsidRPr="008563D5">
              <w:rPr>
                <w:rFonts w:eastAsia="Times New Roman" w:cstheme="minorHAnsi"/>
                <w:bCs/>
                <w:sz w:val="16"/>
                <w:szCs w:val="16"/>
              </w:rPr>
              <w:t>-</w:t>
            </w:r>
            <w:r>
              <w:rPr>
                <w:rFonts w:eastAsia="Times New Roman" w:cstheme="minorHAnsi"/>
                <w:bCs/>
                <w:sz w:val="16"/>
                <w:szCs w:val="16"/>
              </w:rPr>
              <w:t xml:space="preserve">end </w:t>
            </w:r>
            <w:proofErr w:type="gramStart"/>
            <w:r>
              <w:rPr>
                <w:rFonts w:eastAsia="Times New Roman" w:cstheme="minorHAnsi"/>
                <w:bCs/>
                <w:sz w:val="16"/>
                <w:szCs w:val="16"/>
              </w:rPr>
              <w:t>development</w:t>
            </w:r>
            <w:proofErr w:type="gramEnd"/>
          </w:p>
          <w:p w:rsidR="004B1307" w:rsidP="00633DDB" w:rsidRDefault="004B1307" w14:paraId="4EA9F3B4" w14:textId="17626B2A">
            <w:pPr>
              <w:rPr>
                <w:rFonts w:eastAsia="Times New Roman" w:cstheme="minorHAnsi"/>
                <w:bCs/>
                <w:sz w:val="16"/>
                <w:szCs w:val="16"/>
              </w:rPr>
            </w:pPr>
            <w:r w:rsidRPr="001857AF">
              <w:rPr>
                <w:rFonts w:eastAsia="Times New Roman" w:cstheme="minorHAnsi"/>
                <w:bCs/>
                <w:sz w:val="16"/>
                <w:szCs w:val="16"/>
              </w:rPr>
              <w:t>2023 Thomas More Project 4.0: Web shop project for Elision (Front-end development)</w:t>
            </w:r>
          </w:p>
          <w:p w:rsidR="004B1307" w:rsidP="00633DDB" w:rsidRDefault="004B1307" w14:paraId="35B5E06F" w14:textId="637E558C">
            <w:pPr>
              <w:rPr>
                <w:rFonts w:eastAsia="Times New Roman" w:cstheme="minorHAnsi"/>
                <w:bCs/>
                <w:sz w:val="16"/>
                <w:szCs w:val="16"/>
              </w:rPr>
            </w:pPr>
            <w:r w:rsidRPr="001857AF">
              <w:rPr>
                <w:rFonts w:eastAsia="Times New Roman" w:cstheme="minorHAnsi"/>
                <w:bCs/>
                <w:sz w:val="16"/>
                <w:szCs w:val="16"/>
              </w:rPr>
              <w:t xml:space="preserve">2022 Erasmus Student Network (ESN) </w:t>
            </w:r>
            <w:proofErr w:type="spellStart"/>
            <w:r w:rsidRPr="001857AF">
              <w:rPr>
                <w:rFonts w:eastAsia="Times New Roman" w:cstheme="minorHAnsi"/>
                <w:bCs/>
                <w:sz w:val="16"/>
                <w:szCs w:val="16"/>
              </w:rPr>
              <w:t>Geel</w:t>
            </w:r>
            <w:proofErr w:type="spellEnd"/>
            <w:r w:rsidRPr="001857AF">
              <w:rPr>
                <w:rFonts w:eastAsia="Times New Roman" w:cstheme="minorHAnsi"/>
                <w:bCs/>
                <w:sz w:val="16"/>
                <w:szCs w:val="16"/>
              </w:rPr>
              <w:t xml:space="preserve"> Event &amp; Communication team</w:t>
            </w:r>
          </w:p>
          <w:p w:rsidRPr="001857AF" w:rsidR="00633DDB" w:rsidP="00633DDB" w:rsidRDefault="00633DDB" w14:paraId="037FE4C6" w14:textId="3EE80C3F">
            <w:pPr>
              <w:rPr>
                <w:rFonts w:eastAsia="Times New Roman" w:cstheme="minorHAnsi"/>
                <w:bCs/>
                <w:sz w:val="16"/>
                <w:szCs w:val="16"/>
              </w:rPr>
            </w:pPr>
            <w:r w:rsidRPr="001857AF">
              <w:rPr>
                <w:rFonts w:eastAsia="Times New Roman" w:cstheme="minorHAnsi"/>
                <w:bCs/>
                <w:sz w:val="16"/>
                <w:szCs w:val="16"/>
              </w:rPr>
              <w:t>2016 Working experience at Research Executive Agency of the European Commission</w:t>
            </w:r>
          </w:p>
          <w:p w:rsidRPr="001857AF" w:rsidR="00633DDB" w:rsidP="00633DDB" w:rsidRDefault="00633DDB" w14:paraId="5C783DE5" w14:textId="69D4AE81">
            <w:pPr>
              <w:rPr>
                <w:rFonts w:eastAsia="Times New Roman" w:cstheme="minorHAnsi"/>
                <w:bCs/>
                <w:sz w:val="16"/>
                <w:szCs w:val="16"/>
              </w:rPr>
            </w:pPr>
            <w:r w:rsidRPr="001857AF">
              <w:rPr>
                <w:rFonts w:eastAsia="Times New Roman" w:cstheme="minorHAnsi"/>
                <w:bCs/>
                <w:sz w:val="16"/>
                <w:szCs w:val="16"/>
              </w:rPr>
              <w:t>2016 Working experience at European Research Council Executive Agency of the European Commission.</w:t>
            </w:r>
          </w:p>
          <w:sdt>
            <w:sdtPr>
              <w:id w:val="1669594239"/>
              <w:placeholder>
                <w:docPart w:val="D341E0E2C7E740DC8AC0D54EEA936B47"/>
              </w:placeholder>
              <w:temporary/>
              <w:showingPlcHdr/>
              <w15:appearance w15:val="hidden"/>
            </w:sdtPr>
            <w:sdtContent>
              <w:p w:rsidR="00036450" w:rsidP="00036450" w:rsidRDefault="00180329" w14:paraId="5F429A39" w14:textId="77777777">
                <w:pPr>
                  <w:pStyle w:val="Heading2"/>
                </w:pPr>
                <w:r w:rsidRPr="00036450">
                  <w:rPr>
                    <w:rStyle w:val="Heading2Char"/>
                    <w:b/>
                    <w:bCs/>
                    <w:caps/>
                  </w:rPr>
                  <w:t>SKILLS</w:t>
                </w:r>
              </w:p>
            </w:sdtContent>
          </w:sdt>
          <w:p w:rsidR="00CE65AB" w:rsidP="00CE65AB" w:rsidRDefault="00CE65AB" w14:paraId="5957906E" w14:textId="21A24AD6">
            <w:pPr>
              <w:pStyle w:val="Heading3"/>
            </w:pPr>
            <w:r w:rsidR="00CE65AB">
              <w:rPr/>
              <w:t>Technical</w:t>
            </w:r>
          </w:p>
          <w:p w:rsidRPr="008563D5" w:rsidR="003C764F" w:rsidP="2C7C524E" w:rsidRDefault="003C764F" w14:paraId="7CAD1F77" w14:textId="2109D2E1">
            <w:pPr>
              <w:pStyle w:val="ListParagraph"/>
              <w:numPr>
                <w:ilvl w:val="0"/>
                <w:numId w:val="1"/>
              </w:numPr>
              <w:rPr>
                <w:sz w:val="18"/>
                <w:szCs w:val="18"/>
              </w:rPr>
            </w:pPr>
            <w:r w:rsidRPr="2C7C524E" w:rsidR="003C764F">
              <w:rPr>
                <w:sz w:val="16"/>
                <w:szCs w:val="16"/>
              </w:rPr>
              <w:t>Full-stack development: Java (</w:t>
            </w:r>
            <w:r w:rsidRPr="2C7C524E" w:rsidR="003C764F">
              <w:rPr>
                <w:sz w:val="16"/>
                <w:szCs w:val="16"/>
              </w:rPr>
              <w:t>Springboot</w:t>
            </w:r>
            <w:r w:rsidRPr="2C7C524E" w:rsidR="003C764F">
              <w:rPr>
                <w:sz w:val="16"/>
                <w:szCs w:val="16"/>
              </w:rPr>
              <w:t>), C# (.NET), Laravel</w:t>
            </w:r>
            <w:r w:rsidRPr="2C7C524E" w:rsidR="45779E5A">
              <w:rPr>
                <w:sz w:val="16"/>
                <w:szCs w:val="16"/>
              </w:rPr>
              <w:t>, Next.js</w:t>
            </w:r>
          </w:p>
          <w:p w:rsidRPr="008563D5" w:rsidR="003C764F" w:rsidP="2C7C524E" w:rsidRDefault="003C764F" w14:paraId="10C9E51F" w14:textId="576C93E7">
            <w:pPr>
              <w:pStyle w:val="ListParagraph"/>
              <w:numPr>
                <w:ilvl w:val="0"/>
                <w:numId w:val="2"/>
              </w:numPr>
              <w:rPr>
                <w:sz w:val="18"/>
                <w:szCs w:val="18"/>
              </w:rPr>
            </w:pPr>
            <w:r w:rsidRPr="2C7C524E" w:rsidR="003C764F">
              <w:rPr>
                <w:sz w:val="16"/>
                <w:szCs w:val="16"/>
              </w:rPr>
              <w:t xml:space="preserve">Front-end development: Bootstrap, HTML, </w:t>
            </w:r>
            <w:r w:rsidRPr="2C7C524E" w:rsidR="003C764F">
              <w:rPr>
                <w:sz w:val="16"/>
                <w:szCs w:val="16"/>
              </w:rPr>
              <w:t>JQuery</w:t>
            </w:r>
            <w:r w:rsidRPr="2C7C524E" w:rsidR="003C764F">
              <w:rPr>
                <w:sz w:val="16"/>
                <w:szCs w:val="16"/>
              </w:rPr>
              <w:t>, SASS</w:t>
            </w:r>
            <w:r w:rsidRPr="2C7C524E" w:rsidR="00EF0D72">
              <w:rPr>
                <w:sz w:val="16"/>
                <w:szCs w:val="16"/>
              </w:rPr>
              <w:t>, TypeScript</w:t>
            </w:r>
            <w:r w:rsidRPr="2C7C524E" w:rsidR="5151D056">
              <w:rPr>
                <w:sz w:val="16"/>
                <w:szCs w:val="16"/>
              </w:rPr>
              <w:t>, React</w:t>
            </w:r>
            <w:r w:rsidRPr="2C7C524E" w:rsidR="0DBD81AF">
              <w:rPr>
                <w:sz w:val="16"/>
                <w:szCs w:val="16"/>
              </w:rPr>
              <w:t>, Redux</w:t>
            </w:r>
          </w:p>
          <w:p w:rsidRPr="008563D5" w:rsidR="003C764F" w:rsidP="2C7C524E" w:rsidRDefault="003C764F" w14:paraId="2694D41D" w14:textId="30CBC2B8">
            <w:pPr>
              <w:pStyle w:val="ListParagraph"/>
              <w:numPr>
                <w:ilvl w:val="0"/>
                <w:numId w:val="3"/>
              </w:numPr>
              <w:rPr>
                <w:sz w:val="18"/>
                <w:szCs w:val="18"/>
              </w:rPr>
            </w:pPr>
            <w:r w:rsidRPr="2C7C524E" w:rsidR="003C764F">
              <w:rPr>
                <w:sz w:val="16"/>
                <w:szCs w:val="16"/>
              </w:rPr>
              <w:t>Data Science: Python, Qlik Sense</w:t>
            </w:r>
            <w:r w:rsidRPr="2C7C524E" w:rsidR="005109AD">
              <w:rPr>
                <w:sz w:val="16"/>
                <w:szCs w:val="16"/>
              </w:rPr>
              <w:t>, R, SQL</w:t>
            </w:r>
            <w:r w:rsidRPr="2C7C524E" w:rsidR="002B2B34">
              <w:rPr>
                <w:sz w:val="16"/>
                <w:szCs w:val="16"/>
              </w:rPr>
              <w:t xml:space="preserve">, </w:t>
            </w:r>
            <w:r w:rsidRPr="2C7C524E" w:rsidR="002B2B34">
              <w:rPr>
                <w:sz w:val="16"/>
                <w:szCs w:val="16"/>
              </w:rPr>
              <w:t>PowerBI</w:t>
            </w:r>
            <w:r w:rsidRPr="2C7C524E" w:rsidR="002B2B34">
              <w:rPr>
                <w:sz w:val="16"/>
                <w:szCs w:val="16"/>
              </w:rPr>
              <w:t>, Microsoft SQL</w:t>
            </w:r>
          </w:p>
          <w:p w:rsidR="003C764F" w:rsidP="2C7C524E" w:rsidRDefault="003C764F" w14:paraId="72FE9734" w14:textId="1E1FB70D">
            <w:pPr>
              <w:pStyle w:val="ListParagraph"/>
              <w:numPr>
                <w:ilvl w:val="0"/>
                <w:numId w:val="4"/>
              </w:numPr>
              <w:rPr>
                <w:sz w:val="18"/>
                <w:szCs w:val="18"/>
              </w:rPr>
            </w:pPr>
            <w:r w:rsidRPr="2C7C524E" w:rsidR="003C764F">
              <w:rPr>
                <w:sz w:val="16"/>
                <w:szCs w:val="16"/>
              </w:rPr>
              <w:t>DevOps: GitHub, Docker</w:t>
            </w:r>
          </w:p>
          <w:p w:rsidRPr="008563D5" w:rsidR="00EF0D72" w:rsidP="2C7C524E" w:rsidRDefault="00EF0D72" w14:paraId="45C06BFA" w14:textId="06A0527D">
            <w:pPr>
              <w:pStyle w:val="ListParagraph"/>
              <w:numPr>
                <w:ilvl w:val="0"/>
                <w:numId w:val="5"/>
              </w:numPr>
              <w:rPr>
                <w:sz w:val="18"/>
                <w:szCs w:val="18"/>
              </w:rPr>
            </w:pPr>
            <w:r w:rsidRPr="2C7C524E" w:rsidR="00EF0D72">
              <w:rPr>
                <w:sz w:val="16"/>
                <w:szCs w:val="16"/>
              </w:rPr>
              <w:t xml:space="preserve">Content Management Systems: </w:t>
            </w:r>
            <w:r w:rsidRPr="2C7C524E" w:rsidR="00EF0D72">
              <w:rPr>
                <w:sz w:val="16"/>
                <w:szCs w:val="16"/>
              </w:rPr>
              <w:t>Contentful</w:t>
            </w:r>
          </w:p>
          <w:p w:rsidRPr="008563D5" w:rsidR="00CE65AB" w:rsidP="2C7C524E" w:rsidRDefault="003C764F" w14:paraId="4ADDE217" w14:textId="2D41AAEB">
            <w:pPr>
              <w:pStyle w:val="ListParagraph"/>
              <w:numPr>
                <w:ilvl w:val="0"/>
                <w:numId w:val="6"/>
              </w:numPr>
              <w:rPr>
                <w:sz w:val="18"/>
                <w:szCs w:val="18"/>
              </w:rPr>
            </w:pPr>
            <w:r w:rsidRPr="2C7C524E" w:rsidR="003C764F">
              <w:rPr>
                <w:sz w:val="16"/>
                <w:szCs w:val="16"/>
              </w:rPr>
              <w:t>Video editing in Adobe Premiere Pro</w:t>
            </w:r>
          </w:p>
          <w:p w:rsidRPr="008563D5" w:rsidR="003C764F" w:rsidP="2C7C524E" w:rsidRDefault="003C764F" w14:paraId="54872AC2" w14:textId="1B35ABAE">
            <w:pPr>
              <w:pStyle w:val="ListParagraph"/>
              <w:numPr>
                <w:ilvl w:val="0"/>
                <w:numId w:val="7"/>
              </w:numPr>
              <w:rPr>
                <w:sz w:val="18"/>
                <w:szCs w:val="18"/>
              </w:rPr>
            </w:pPr>
            <w:r w:rsidRPr="2C7C524E" w:rsidR="003C764F">
              <w:rPr>
                <w:sz w:val="16"/>
                <w:szCs w:val="16"/>
              </w:rPr>
              <w:t>Image manipulation in Adobe Photoshop</w:t>
            </w:r>
          </w:p>
          <w:p w:rsidRPr="008563D5" w:rsidR="00F877C6" w:rsidP="2C7C524E" w:rsidRDefault="00F877C6" w14:paraId="6D25F10E" w14:textId="73FB8786">
            <w:pPr>
              <w:pStyle w:val="ListParagraph"/>
              <w:numPr>
                <w:ilvl w:val="0"/>
                <w:numId w:val="8"/>
              </w:numPr>
              <w:rPr>
                <w:sz w:val="18"/>
                <w:szCs w:val="18"/>
              </w:rPr>
            </w:pPr>
            <w:r w:rsidRPr="2C7C524E" w:rsidR="00F877C6">
              <w:rPr>
                <w:sz w:val="16"/>
                <w:szCs w:val="16"/>
              </w:rPr>
              <w:t>Basic mechanical skills</w:t>
            </w:r>
          </w:p>
          <w:p w:rsidRPr="00CE65AB" w:rsidR="003C764F" w:rsidP="003C764F" w:rsidRDefault="003C764F" w14:paraId="3849A433" w14:textId="66E398CC">
            <w:pPr>
              <w:pStyle w:val="Heading3"/>
            </w:pPr>
            <w:r>
              <w:t>Soft skills</w:t>
            </w:r>
          </w:p>
          <w:p w:rsidRPr="008563D5" w:rsidR="003C764F" w:rsidP="2C7C524E" w:rsidRDefault="00633DDB" w14:paraId="6C867A6C" w14:textId="7E40B68E">
            <w:pPr>
              <w:pStyle w:val="ListParagraph"/>
              <w:numPr>
                <w:ilvl w:val="0"/>
                <w:numId w:val="9"/>
              </w:numPr>
              <w:rPr>
                <w:rFonts w:eastAsia="Times New Roman" w:cs="Century Gothic" w:cstheme="minorAscii"/>
                <w:sz w:val="18"/>
                <w:szCs w:val="18"/>
              </w:rPr>
            </w:pPr>
            <w:r w:rsidRPr="2C7C524E" w:rsidR="00633DDB">
              <w:rPr>
                <w:rFonts w:eastAsia="Times New Roman" w:cs="Century Gothic" w:cstheme="minorAscii"/>
                <w:sz w:val="16"/>
                <w:szCs w:val="16"/>
              </w:rPr>
              <w:t xml:space="preserve">Committed to what I </w:t>
            </w:r>
            <w:r w:rsidRPr="2C7C524E" w:rsidR="00633DDB">
              <w:rPr>
                <w:rFonts w:eastAsia="Times New Roman" w:cs="Century Gothic" w:cstheme="minorAscii"/>
                <w:sz w:val="16"/>
                <w:szCs w:val="16"/>
              </w:rPr>
              <w:t>do</w:t>
            </w:r>
            <w:r w:rsidRPr="2C7C524E" w:rsidR="00633DDB">
              <w:rPr>
                <w:rFonts w:eastAsia="Times New Roman" w:cs="Century Gothic" w:cstheme="minorAscii"/>
                <w:sz w:val="16"/>
                <w:szCs w:val="16"/>
              </w:rPr>
              <w:t xml:space="preserve"> </w:t>
            </w:r>
          </w:p>
          <w:p w:rsidRPr="008563D5" w:rsidR="003C764F" w:rsidP="2C7C524E" w:rsidRDefault="00633DDB" w14:paraId="601B6588" w14:textId="3DF2021D">
            <w:pPr>
              <w:pStyle w:val="ListParagraph"/>
              <w:numPr>
                <w:ilvl w:val="0"/>
                <w:numId w:val="10"/>
              </w:numPr>
              <w:rPr>
                <w:rFonts w:eastAsia="Times New Roman" w:cs="Century Gothic" w:cstheme="minorAscii"/>
                <w:sz w:val="18"/>
                <w:szCs w:val="18"/>
              </w:rPr>
            </w:pPr>
            <w:r w:rsidRPr="2C7C524E" w:rsidR="00633DDB">
              <w:rPr>
                <w:rFonts w:eastAsia="Times New Roman" w:cs="Century Gothic" w:cstheme="minorAscii"/>
                <w:sz w:val="16"/>
                <w:szCs w:val="16"/>
              </w:rPr>
              <w:t>Determined</w:t>
            </w:r>
            <w:r w:rsidRPr="2C7C524E" w:rsidR="003C764F">
              <w:rPr>
                <w:rFonts w:eastAsia="Times New Roman" w:cs="Century Gothic" w:cstheme="minorAscii"/>
                <w:sz w:val="16"/>
                <w:szCs w:val="16"/>
              </w:rPr>
              <w:t>,</w:t>
            </w:r>
            <w:r w:rsidRPr="2C7C524E" w:rsidR="00633DDB">
              <w:rPr>
                <w:rFonts w:eastAsia="Times New Roman" w:cs="Century Gothic" w:cstheme="minorAscii"/>
                <w:sz w:val="16"/>
                <w:szCs w:val="16"/>
              </w:rPr>
              <w:t xml:space="preserve"> Resilient</w:t>
            </w:r>
          </w:p>
          <w:p w:rsidRPr="008563D5" w:rsidR="003C764F" w:rsidP="2C7C524E" w:rsidRDefault="00633DDB" w14:paraId="15DA28E4" w14:textId="40F2932C">
            <w:pPr>
              <w:pStyle w:val="ListParagraph"/>
              <w:numPr>
                <w:ilvl w:val="0"/>
                <w:numId w:val="11"/>
              </w:numPr>
              <w:rPr>
                <w:rFonts w:eastAsia="Times New Roman" w:cs="Century Gothic" w:cstheme="minorAscii"/>
                <w:sz w:val="16"/>
                <w:szCs w:val="16"/>
              </w:rPr>
            </w:pPr>
            <w:r w:rsidRPr="2C7C524E" w:rsidR="00633DDB">
              <w:rPr>
                <w:rFonts w:eastAsia="Times New Roman" w:cs="Century Gothic" w:cstheme="minorAscii"/>
                <w:sz w:val="16"/>
                <w:szCs w:val="16"/>
              </w:rPr>
              <w:t>Good skills in language speech especially English</w:t>
            </w:r>
            <w:r w:rsidRPr="2C7C524E" w:rsidR="003C764F">
              <w:rPr>
                <w:rFonts w:eastAsia="Times New Roman" w:cs="Century Gothic" w:cstheme="minorAscii"/>
                <w:sz w:val="16"/>
                <w:szCs w:val="16"/>
              </w:rPr>
              <w:t xml:space="preserve"> (C1)</w:t>
            </w:r>
            <w:r w:rsidRPr="2C7C524E" w:rsidR="00633DDB">
              <w:rPr>
                <w:rFonts w:eastAsia="Times New Roman" w:cs="Century Gothic" w:cstheme="minorAscii"/>
                <w:sz w:val="16"/>
                <w:szCs w:val="16"/>
              </w:rPr>
              <w:t xml:space="preserve"> and French</w:t>
            </w:r>
            <w:r w:rsidRPr="2C7C524E" w:rsidR="7EBE516B">
              <w:rPr>
                <w:rFonts w:eastAsia="Times New Roman" w:cs="Century Gothic" w:cstheme="minorAscii"/>
                <w:sz w:val="16"/>
                <w:szCs w:val="16"/>
              </w:rPr>
              <w:t xml:space="preserve"> [A2]</w:t>
            </w:r>
          </w:p>
          <w:p w:rsidR="00153B76" w:rsidP="2C7C524E" w:rsidRDefault="00153B76" w14:paraId="0911A9C6" w14:textId="6BFD2778">
            <w:pPr>
              <w:pStyle w:val="ListParagraph"/>
              <w:numPr>
                <w:ilvl w:val="0"/>
                <w:numId w:val="12"/>
              </w:numPr>
              <w:rPr>
                <w:rFonts w:eastAsia="Times New Roman" w:cs="Century Gothic" w:cstheme="minorAscii"/>
                <w:sz w:val="18"/>
                <w:szCs w:val="18"/>
              </w:rPr>
            </w:pPr>
            <w:r w:rsidRPr="2C7C524E" w:rsidR="7EBE516B">
              <w:rPr>
                <w:rFonts w:eastAsia="Times New Roman" w:cs="Century Gothic" w:cstheme="minorAscii"/>
                <w:sz w:val="16"/>
                <w:szCs w:val="16"/>
              </w:rPr>
              <w:t>Communication</w:t>
            </w:r>
          </w:p>
          <w:p w:rsidR="00153B76" w:rsidP="004D3011" w:rsidRDefault="00153B76" w14:paraId="02DEBFBA" w14:textId="77777777">
            <w:pPr>
              <w:rPr>
                <w:rFonts w:eastAsia="Times New Roman" w:cstheme="minorHAnsi"/>
                <w:sz w:val="16"/>
                <w:szCs w:val="16"/>
              </w:rPr>
            </w:pPr>
          </w:p>
          <w:p w:rsidR="00153B76" w:rsidP="004D3011" w:rsidRDefault="00153B76" w14:paraId="30D5FAF2" w14:textId="77777777">
            <w:pPr>
              <w:rPr>
                <w:rFonts w:eastAsia="Times New Roman" w:cstheme="minorHAnsi"/>
                <w:sz w:val="16"/>
                <w:szCs w:val="16"/>
              </w:rPr>
            </w:pPr>
          </w:p>
          <w:p w:rsidR="00153B76" w:rsidP="004D3011" w:rsidRDefault="00153B76" w14:paraId="270D45BA" w14:textId="77777777">
            <w:pPr>
              <w:rPr>
                <w:rFonts w:eastAsia="Times New Roman" w:cstheme="minorHAnsi"/>
                <w:sz w:val="16"/>
                <w:szCs w:val="16"/>
              </w:rPr>
            </w:pPr>
          </w:p>
          <w:p w:rsidRPr="00134DB4" w:rsidR="00153B76" w:rsidP="00153B76" w:rsidRDefault="00153B76" w14:paraId="7C1AE643" w14:textId="2BAF39C6">
            <w:pPr>
              <w:pStyle w:val="Heading2"/>
            </w:pPr>
            <w:r>
              <w:lastRenderedPageBreak/>
              <w:t>Recommendations</w:t>
            </w:r>
          </w:p>
        </w:tc>
      </w:tr>
    </w:tbl>
    <w:p w:rsidR="0043117B" w:rsidP="00153B76" w:rsidRDefault="00153B76" w14:paraId="41B5A32D" w14:textId="407EB4E9">
      <w:pPr>
        <w:pStyle w:val="Heading3"/>
      </w:pPr>
      <w:r>
        <w:lastRenderedPageBreak/>
        <w:tab/>
      </w:r>
      <w:r>
        <w:tab/>
      </w:r>
      <w:r>
        <w:tab/>
      </w:r>
      <w:r>
        <w:tab/>
      </w:r>
      <w:r>
        <w:tab/>
      </w:r>
      <w:r>
        <w:tab/>
      </w:r>
      <w:r>
        <w:t>Mygameplan – dries deprest</w:t>
      </w:r>
    </w:p>
    <w:p w:rsidR="00153B76" w:rsidP="00153B76" w:rsidRDefault="00153B76" w14:paraId="6C81C49C" w14:textId="18C2B633">
      <w:pPr>
        <w:ind w:left="4320"/>
        <w:rPr>
          <w:sz w:val="22"/>
        </w:rPr>
      </w:pPr>
      <w:r>
        <w:t xml:space="preserve">Bogdan served as a software development intern at </w:t>
      </w:r>
      <w:proofErr w:type="spellStart"/>
      <w:r>
        <w:t>MyGamePlan</w:t>
      </w:r>
      <w:proofErr w:type="spellEnd"/>
      <w:r>
        <w:t>. During his tenure with us, Bogdan was a contributing member of the team working on the front-end development of our React web platform.</w:t>
      </w:r>
    </w:p>
    <w:p w:rsidR="00153B76" w:rsidP="00153B76" w:rsidRDefault="00153B76" w14:paraId="496086CA" w14:textId="77777777">
      <w:pPr>
        <w:ind w:left="4320"/>
      </w:pPr>
    </w:p>
    <w:p w:rsidR="00153B76" w:rsidP="00153B76" w:rsidRDefault="00153B76" w14:paraId="171FBF70" w14:textId="77777777">
      <w:pPr>
        <w:ind w:left="4320"/>
      </w:pPr>
      <w:r>
        <w:t>Bogdan has demonstrated an understanding of modern technology trends and was able to apply this knowledge in the projects he worked on. His contributions to our platform were consistent and valued.</w:t>
      </w:r>
    </w:p>
    <w:p w:rsidR="00153B76" w:rsidP="00153B76" w:rsidRDefault="00153B76" w14:paraId="37FFED2D" w14:textId="77777777">
      <w:pPr>
        <w:ind w:left="4320"/>
      </w:pPr>
    </w:p>
    <w:p w:rsidR="00153B76" w:rsidP="00153B76" w:rsidRDefault="00153B76" w14:paraId="703AA7BE" w14:textId="77777777">
      <w:pPr>
        <w:ind w:left="4320"/>
      </w:pPr>
      <w:r>
        <w:t xml:space="preserve">He showed a level of dedication to his </w:t>
      </w:r>
      <w:proofErr w:type="gramStart"/>
      <w:r>
        <w:t>tasks, and</w:t>
      </w:r>
      <w:proofErr w:type="gramEnd"/>
      <w:r>
        <w:t xml:space="preserve"> maintained an overall satisfactory performance. His methodical approach and commitment to </w:t>
      </w:r>
      <w:proofErr w:type="gramStart"/>
      <w:r>
        <w:t>meet</w:t>
      </w:r>
      <w:proofErr w:type="gramEnd"/>
      <w:r>
        <w:t xml:space="preserve"> deadlines were appreciated.</w:t>
      </w:r>
    </w:p>
    <w:p w:rsidR="00153B76" w:rsidP="00153B76" w:rsidRDefault="00153B76" w14:paraId="15422068" w14:textId="77777777">
      <w:pPr>
        <w:ind w:left="4320"/>
      </w:pPr>
    </w:p>
    <w:p w:rsidR="00153B76" w:rsidP="00153B76" w:rsidRDefault="00153B76" w14:paraId="24E1FD57" w14:textId="77777777">
      <w:pPr>
        <w:ind w:left="4320"/>
      </w:pPr>
      <w:r>
        <w:t xml:space="preserve">In terms of work ethic, Bogdan was diligent and showed a willingness to see his </w:t>
      </w:r>
      <w:proofErr w:type="gramStart"/>
      <w:r>
        <w:t>tasks to completion</w:t>
      </w:r>
      <w:proofErr w:type="gramEnd"/>
      <w:r>
        <w:t xml:space="preserve">. He exhibited professional </w:t>
      </w:r>
      <w:proofErr w:type="spellStart"/>
      <w:r>
        <w:t>behaviour</w:t>
      </w:r>
      <w:proofErr w:type="spellEnd"/>
      <w:r>
        <w:t xml:space="preserve"> throughout. His eagerness to learn could be an asset in an environment that encourages professional growth.</w:t>
      </w:r>
    </w:p>
    <w:p w:rsidR="00153B76" w:rsidP="00153B76" w:rsidRDefault="00153B76" w14:paraId="0CC0B7FE" w14:textId="77777777">
      <w:pPr>
        <w:ind w:left="4320"/>
      </w:pPr>
    </w:p>
    <w:p w:rsidR="00153B76" w:rsidP="00153B76" w:rsidRDefault="00153B76" w14:paraId="585F4664" w14:textId="77777777">
      <w:pPr>
        <w:ind w:left="4320"/>
      </w:pPr>
      <w:r>
        <w:t>Overall, Bogdan has the potential to be a competent software developer. With additional guidance and mentorship, I believe he can further develop his skills and become a strong contributor to a software development team.</w:t>
      </w:r>
    </w:p>
    <w:p w:rsidR="00153B76" w:rsidP="00153B76" w:rsidRDefault="00153B76" w14:paraId="5A1C503B" w14:textId="77777777">
      <w:pPr>
        <w:ind w:left="4320"/>
      </w:pPr>
    </w:p>
    <w:p w:rsidR="00153B76" w:rsidP="00153B76" w:rsidRDefault="00153B76" w14:paraId="0B3EC27A" w14:textId="77777777">
      <w:pPr>
        <w:ind w:left="4320"/>
      </w:pPr>
      <w:r>
        <w:t>Should you require any further information, please do not hesitate to contact me.</w:t>
      </w:r>
    </w:p>
    <w:p w:rsidR="00153B76" w:rsidP="00153B76" w:rsidRDefault="00153B76" w14:paraId="01B76A09" w14:textId="77777777">
      <w:pPr>
        <w:ind w:left="4320"/>
      </w:pPr>
    </w:p>
    <w:p w:rsidR="00153B76" w:rsidP="00153B76" w:rsidRDefault="00153B76" w14:paraId="746B9915" w14:textId="77777777">
      <w:pPr>
        <w:ind w:left="4320"/>
      </w:pPr>
      <w:r>
        <w:t>Sincerely,</w:t>
      </w:r>
    </w:p>
    <w:p w:rsidR="00153B76" w:rsidP="00153B76" w:rsidRDefault="00153B76" w14:paraId="5EDCB536" w14:textId="77777777">
      <w:pPr>
        <w:ind w:left="4320"/>
      </w:pPr>
    </w:p>
    <w:p w:rsidR="00153B76" w:rsidP="00153B76" w:rsidRDefault="00153B76" w14:paraId="5420CFD4" w14:textId="77777777">
      <w:pPr>
        <w:ind w:left="4320"/>
      </w:pPr>
      <w:r>
        <w:t xml:space="preserve">Dries </w:t>
      </w:r>
      <w:proofErr w:type="spellStart"/>
      <w:r>
        <w:t>Deprest</w:t>
      </w:r>
      <w:proofErr w:type="spellEnd"/>
    </w:p>
    <w:p w:rsidR="00153B76" w:rsidP="00153B76" w:rsidRDefault="00153B76" w14:paraId="09D1D17C" w14:textId="77777777">
      <w:pPr>
        <w:ind w:left="4320"/>
      </w:pPr>
      <w:r>
        <w:t>Chief Technology Officer</w:t>
      </w:r>
    </w:p>
    <w:p w:rsidR="00153B76" w:rsidP="00153B76" w:rsidRDefault="00153B76" w14:paraId="515E30E0" w14:textId="77777777">
      <w:pPr>
        <w:ind w:left="4320"/>
      </w:pPr>
      <w:proofErr w:type="spellStart"/>
      <w:r>
        <w:t>MyGamePlan</w:t>
      </w:r>
      <w:proofErr w:type="spellEnd"/>
    </w:p>
    <w:p w:rsidR="00153B76" w:rsidP="00153B76" w:rsidRDefault="00153B76" w14:paraId="2585EF5F" w14:textId="77777777">
      <w:pPr>
        <w:ind w:left="4320"/>
      </w:pPr>
      <w:r>
        <w:t>9 May 2023</w:t>
      </w:r>
    </w:p>
    <w:p w:rsidRPr="00153B76" w:rsidR="00153B76" w:rsidP="00153B76" w:rsidRDefault="00153B76" w14:paraId="0C5B7572" w14:textId="1E3CDBDE"/>
    <w:sectPr w:rsidRPr="00153B76" w:rsidR="00153B76" w:rsidSect="000C45FF">
      <w:headerReference w:type="default" r:id="rId1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6E1A" w:rsidP="000C45FF" w:rsidRDefault="00F16E1A" w14:paraId="1942A500" w14:textId="77777777">
      <w:r>
        <w:separator/>
      </w:r>
    </w:p>
  </w:endnote>
  <w:endnote w:type="continuationSeparator" w:id="0">
    <w:p w:rsidR="00F16E1A" w:rsidP="000C45FF" w:rsidRDefault="00F16E1A" w14:paraId="78EDC5E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6E1A" w:rsidP="000C45FF" w:rsidRDefault="00F16E1A" w14:paraId="2A4B458B" w14:textId="77777777">
      <w:r>
        <w:separator/>
      </w:r>
    </w:p>
  </w:footnote>
  <w:footnote w:type="continuationSeparator" w:id="0">
    <w:p w:rsidR="00F16E1A" w:rsidP="000C45FF" w:rsidRDefault="00F16E1A" w14:paraId="363FEE6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p14">
  <w:p w:rsidR="000C45FF" w:rsidRDefault="000C45FF" w14:paraId="31C2B217" w14:textId="77777777">
    <w:pPr>
      <w:pStyle w:val="Header"/>
    </w:pPr>
    <w:r>
      <w:rPr>
        <w:noProof/>
      </w:rPr>
      <w:drawing>
        <wp:anchor distT="0" distB="0" distL="114300" distR="114300" simplePos="0" relativeHeight="251658240" behindDoc="1" locked="0" layoutInCell="1" allowOverlap="1" wp14:anchorId="3D701CA0" wp14:editId="1106ED3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http://schemas.openxmlformats.org/wordprocessingml/2006/main">
  <w:abstractNum xmlns:w="http://schemas.openxmlformats.org/wordprocessingml/2006/main" w:abstractNumId="12">
    <w:nsid w:val="3efe80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c0b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8d3e7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0dba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d75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953d4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c33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646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0bbf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fc0c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c112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703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DB"/>
    <w:rsid w:val="00036450"/>
    <w:rsid w:val="00094499"/>
    <w:rsid w:val="000C45FF"/>
    <w:rsid w:val="000E3FD1"/>
    <w:rsid w:val="00112054"/>
    <w:rsid w:val="00134DB4"/>
    <w:rsid w:val="001525E1"/>
    <w:rsid w:val="00153B76"/>
    <w:rsid w:val="00180329"/>
    <w:rsid w:val="001857AF"/>
    <w:rsid w:val="0019001F"/>
    <w:rsid w:val="001A74A5"/>
    <w:rsid w:val="001B2ABD"/>
    <w:rsid w:val="001E0391"/>
    <w:rsid w:val="001E1759"/>
    <w:rsid w:val="001F1ECC"/>
    <w:rsid w:val="002400EB"/>
    <w:rsid w:val="00256CF7"/>
    <w:rsid w:val="00281FD5"/>
    <w:rsid w:val="002B2B34"/>
    <w:rsid w:val="0030481B"/>
    <w:rsid w:val="00311652"/>
    <w:rsid w:val="003156FC"/>
    <w:rsid w:val="003254B5"/>
    <w:rsid w:val="0037121F"/>
    <w:rsid w:val="003A6B7D"/>
    <w:rsid w:val="003B06CA"/>
    <w:rsid w:val="003C764F"/>
    <w:rsid w:val="003E1CFF"/>
    <w:rsid w:val="004071FC"/>
    <w:rsid w:val="00443D54"/>
    <w:rsid w:val="00445947"/>
    <w:rsid w:val="0046524F"/>
    <w:rsid w:val="004813B3"/>
    <w:rsid w:val="00496591"/>
    <w:rsid w:val="004B1307"/>
    <w:rsid w:val="004C63E4"/>
    <w:rsid w:val="004D3011"/>
    <w:rsid w:val="004D54BB"/>
    <w:rsid w:val="005109AD"/>
    <w:rsid w:val="005262AC"/>
    <w:rsid w:val="005E1079"/>
    <w:rsid w:val="005E39D5"/>
    <w:rsid w:val="00600670"/>
    <w:rsid w:val="006013C6"/>
    <w:rsid w:val="00615F17"/>
    <w:rsid w:val="0062123A"/>
    <w:rsid w:val="00633DDB"/>
    <w:rsid w:val="00646E75"/>
    <w:rsid w:val="00650CEB"/>
    <w:rsid w:val="006771D0"/>
    <w:rsid w:val="006D6D88"/>
    <w:rsid w:val="00715FCB"/>
    <w:rsid w:val="00743101"/>
    <w:rsid w:val="007775E1"/>
    <w:rsid w:val="007778F5"/>
    <w:rsid w:val="007867A0"/>
    <w:rsid w:val="00787575"/>
    <w:rsid w:val="007927F5"/>
    <w:rsid w:val="007C5163"/>
    <w:rsid w:val="00802CA0"/>
    <w:rsid w:val="008563D5"/>
    <w:rsid w:val="00894C05"/>
    <w:rsid w:val="008B07AD"/>
    <w:rsid w:val="009260CD"/>
    <w:rsid w:val="00952C25"/>
    <w:rsid w:val="00A2118D"/>
    <w:rsid w:val="00A243B1"/>
    <w:rsid w:val="00A33681"/>
    <w:rsid w:val="00A35ED0"/>
    <w:rsid w:val="00AC2B72"/>
    <w:rsid w:val="00AD76E2"/>
    <w:rsid w:val="00B041C2"/>
    <w:rsid w:val="00B20152"/>
    <w:rsid w:val="00B359E4"/>
    <w:rsid w:val="00B57D98"/>
    <w:rsid w:val="00B70850"/>
    <w:rsid w:val="00C066B6"/>
    <w:rsid w:val="00C37BA1"/>
    <w:rsid w:val="00C4674C"/>
    <w:rsid w:val="00C506CF"/>
    <w:rsid w:val="00C72BED"/>
    <w:rsid w:val="00C9578B"/>
    <w:rsid w:val="00CB0055"/>
    <w:rsid w:val="00CE65AB"/>
    <w:rsid w:val="00CE7B40"/>
    <w:rsid w:val="00D2522B"/>
    <w:rsid w:val="00D422DE"/>
    <w:rsid w:val="00D45B71"/>
    <w:rsid w:val="00D5459D"/>
    <w:rsid w:val="00D92018"/>
    <w:rsid w:val="00DA1F4D"/>
    <w:rsid w:val="00DD172A"/>
    <w:rsid w:val="00E25A26"/>
    <w:rsid w:val="00E4381A"/>
    <w:rsid w:val="00E55D74"/>
    <w:rsid w:val="00EF0D72"/>
    <w:rsid w:val="00F16E1A"/>
    <w:rsid w:val="00F60274"/>
    <w:rsid w:val="00F77FB9"/>
    <w:rsid w:val="00F84D36"/>
    <w:rsid w:val="00F877C6"/>
    <w:rsid w:val="00FB068F"/>
    <w:rsid w:val="0DBD81AF"/>
    <w:rsid w:val="1E1B2742"/>
    <w:rsid w:val="2C7C524E"/>
    <w:rsid w:val="3F08E10F"/>
    <w:rsid w:val="40A4B170"/>
    <w:rsid w:val="42F07CC5"/>
    <w:rsid w:val="43DC5232"/>
    <w:rsid w:val="45779E5A"/>
    <w:rsid w:val="5151D056"/>
    <w:rsid w:val="6030D91C"/>
    <w:rsid w:val="7EBE5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55641"/>
  <w14:defaultImageDpi w14:val="32767"/>
  <w15:chartTrackingRefBased/>
  <w15:docId w15:val="{A8E32DB8-9647-4C6E-BBC7-81357E9A47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styleId="Normal" w:default="1">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hAnsiTheme="majorHAnsi" w:eastAsiaTheme="majorEastAsia"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color="94B6D2" w:themeColor="accent1" w:sz="8" w:space="1"/>
      </w:pBdr>
      <w:spacing w:before="240" w:after="120"/>
      <w:outlineLvl w:val="1"/>
    </w:pPr>
    <w:rPr>
      <w:rFonts w:asciiTheme="majorHAnsi" w:hAnsiTheme="majorHAnsi" w:eastAsiaTheme="majorEastAsia"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hAnsiTheme="majorHAnsi" w:eastAsiaTheme="majorEastAsia"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D3011"/>
    <w:rPr>
      <w:rFonts w:asciiTheme="majorHAnsi" w:hAnsiTheme="majorHAnsi" w:eastAsiaTheme="majorEastAsia"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styleId="TitleChar" w:customStyle="1">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styleId="Heading1Char" w:customStyle="1">
    <w:name w:val="Heading 1 Char"/>
    <w:basedOn w:val="DefaultParagraphFont"/>
    <w:link w:val="Heading1"/>
    <w:uiPriority w:val="9"/>
    <w:rsid w:val="00AD76E2"/>
    <w:rPr>
      <w:rFonts w:asciiTheme="majorHAnsi" w:hAnsiTheme="majorHAnsi" w:eastAsiaTheme="majorEastAsia"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styleId="DateChar" w:customStyle="1">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styleId="HeaderChar" w:customStyle="1">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styleId="FooterChar" w:customStyle="1">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styleId="SubtitleChar" w:customStyle="1">
    <w:name w:val="Subtitle Char"/>
    <w:basedOn w:val="DefaultParagraphFont"/>
    <w:link w:val="Subtitle"/>
    <w:uiPriority w:val="11"/>
    <w:rsid w:val="001B2ABD"/>
    <w:rPr>
      <w:color w:val="000000" w:themeColor="text1"/>
      <w:spacing w:val="19"/>
      <w:w w:val="86"/>
      <w:sz w:val="32"/>
      <w:szCs w:val="28"/>
      <w:fitText w:val="2160" w:id="1744560130"/>
    </w:rPr>
  </w:style>
  <w:style w:type="character" w:styleId="Heading3Char" w:customStyle="1">
    <w:name w:val="Heading 3 Char"/>
    <w:basedOn w:val="DefaultParagraphFont"/>
    <w:link w:val="Heading3"/>
    <w:uiPriority w:val="9"/>
    <w:rsid w:val="00D5459D"/>
    <w:rPr>
      <w:rFonts w:asciiTheme="majorHAnsi" w:hAnsiTheme="majorHAnsi" w:eastAsiaTheme="majorEastAsia" w:cstheme="majorBidi"/>
      <w:b/>
      <w:caps/>
      <w:color w:val="548AB7" w:themeColor="accent1" w:themeShade="BF"/>
      <w:sz w:val="22"/>
    </w:rPr>
  </w:style>
  <w:style w:type="character" w:styleId="Heading4Char" w:customStyle="1">
    <w:name w:val="Heading 4 Char"/>
    <w:basedOn w:val="DefaultParagraphFont"/>
    <w:link w:val="Heading4"/>
    <w:uiPriority w:val="9"/>
    <w:rsid w:val="00B359E4"/>
    <w:rPr>
      <w:b/>
      <w:sz w:val="18"/>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1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microsoft.com/office/2007/relationships/diagramDrawing" Target="diagrams/drawing1.xm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diagramColors" Target="diagrams/colors1.xml" Id="rId12" /><Relationship Type="http://schemas.openxmlformats.org/officeDocument/2006/relationships/hyperlink" Target="https://www.linkedin.com/in/bogdan-lazar-4110841b3/" TargetMode="External" Id="rId17" /><Relationship Type="http://schemas.openxmlformats.org/officeDocument/2006/relationships/customXml" Target="../customXml/item2.xml" Id="rId2" /><Relationship Type="http://schemas.openxmlformats.org/officeDocument/2006/relationships/hyperlink" Target="https://bogdanlazar01.sinners.be/eportfolio/index.html" TargetMode="Externa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diagramQuickStyle" Target="diagrams/quickStyle1.xml" Id="rId11" /><Relationship Type="http://schemas.openxmlformats.org/officeDocument/2006/relationships/settings" Target="settings.xml" Id="rId5" /><Relationship Type="http://schemas.openxmlformats.org/officeDocument/2006/relationships/hyperlink" Target="https://github.com/BogdanLazar01" TargetMode="External" Id="rId15" /><Relationship Type="http://schemas.openxmlformats.org/officeDocument/2006/relationships/diagramLayout" Target="diagrams/layout1.xml" Id="rId10" /><Relationship Type="http://schemas.openxmlformats.org/officeDocument/2006/relationships/fontTable" Target="fontTable.xml" Id="rId19" /><Relationship Type="http://schemas.openxmlformats.org/officeDocument/2006/relationships/styles" Target="styles.xml" Id="rId4" /><Relationship Type="http://schemas.openxmlformats.org/officeDocument/2006/relationships/diagramData" Target="diagrams/data1.xml" Id="rId9" /><Relationship Type="http://schemas.openxmlformats.org/officeDocument/2006/relationships/hyperlink" Target="mailto:lazarb513@gmail.com" TargetMode="External" Id="rId14" /><Relationship Type="http://schemas.openxmlformats.org/officeDocument/2006/relationships/numbering" Target="numbering.xml" Id="R0f2e9e9c53d541ba" /></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emo\AppData\Local\Microsoft\Office\16.0\DTS\en-US%7b32225CB5-0C20-4C04-A6E3-5E735C5C4F77%7d\%7b40C88443-726E-4349-9A66-5BC0E02DAEAF%7dtf00546271_win32.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4FF8BC-566D-4FE3-A66C-830B74D9F16C}" type="doc">
      <dgm:prSet loTypeId="urn:microsoft.com/office/officeart/2008/layout/AccentedPicture" loCatId="picture" qsTypeId="urn:microsoft.com/office/officeart/2005/8/quickstyle/simple3" qsCatId="simple" csTypeId="urn:microsoft.com/office/officeart/2005/8/colors/accent1_2" csCatId="accent1" phldr="1"/>
      <dgm:spPr/>
    </dgm:pt>
    <dgm:pt modelId="{2BCB066E-E6AC-4E0A-A32E-0C7F627C86DB}">
      <dgm:prSet phldrT="[Text]" phldr="1"/>
      <dgm:spPr/>
      <dgm:t>
        <a:bodyPr/>
        <a:lstStyle/>
        <a:p>
          <a:endParaRPr lang="en-US"/>
        </a:p>
      </dgm:t>
    </dgm:pt>
    <dgm:pt modelId="{037CA3BB-9028-4757-A489-F3829DAF306D}" type="parTrans" cxnId="{643FB27C-0630-4F3F-AB06-36ABBE069014}">
      <dgm:prSet/>
      <dgm:spPr/>
      <dgm:t>
        <a:bodyPr/>
        <a:lstStyle/>
        <a:p>
          <a:endParaRPr lang="en-US"/>
        </a:p>
      </dgm:t>
    </dgm:pt>
    <dgm:pt modelId="{2ECAD331-FB49-4A62-9E91-B850323D60BF}" type="sibTrans" cxnId="{643FB27C-0630-4F3F-AB06-36ABBE069014}">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t="-5000" b="-5000"/>
          </a:stretch>
        </a:blipFill>
      </dgm:spPr>
      <dgm:t>
        <a:bodyPr/>
        <a:lstStyle/>
        <a:p>
          <a:endParaRPr lang="en-US"/>
        </a:p>
      </dgm:t>
    </dgm:pt>
    <dgm:pt modelId="{F2DCF950-858F-4827-8596-ECF8D4E0D63B}" type="pres">
      <dgm:prSet presAssocID="{0C4FF8BC-566D-4FE3-A66C-830B74D9F16C}" presName="Name0" presStyleCnt="0">
        <dgm:presLayoutVars>
          <dgm:dir/>
        </dgm:presLayoutVars>
      </dgm:prSet>
      <dgm:spPr/>
    </dgm:pt>
    <dgm:pt modelId="{D6DF5CAE-5043-4CF2-8286-C97B04042ED5}" type="pres">
      <dgm:prSet presAssocID="{2ECAD331-FB49-4A62-9E91-B850323D60BF}" presName="picture_1" presStyleLbl="bgImgPlace1" presStyleIdx="0" presStyleCnt="1" custScaleY="94236" custLinFactNeighborX="2206" custLinFactNeighborY="24163"/>
      <dgm:spPr/>
    </dgm:pt>
    <dgm:pt modelId="{368EA3F4-928D-4048-ACCD-37C83257A60D}" type="pres">
      <dgm:prSet presAssocID="{2BCB066E-E6AC-4E0A-A32E-0C7F627C86DB}" presName="text_1" presStyleLbl="node1" presStyleIdx="0" presStyleCnt="0" custFlipVert="1" custFlipHor="1" custScaleX="5157" custScaleY="3459" custLinFactX="-100000" custLinFactNeighborX="-106264" custLinFactNeighborY="48039">
        <dgm:presLayoutVars>
          <dgm:bulletEnabled val="1"/>
        </dgm:presLayoutVars>
      </dgm:prSet>
      <dgm:spPr/>
    </dgm:pt>
    <dgm:pt modelId="{D719AF1C-F310-4C58-8BF6-827C33A81382}" type="pres">
      <dgm:prSet presAssocID="{0C4FF8BC-566D-4FE3-A66C-830B74D9F16C}" presName="maxNode" presStyleCnt="0"/>
      <dgm:spPr/>
    </dgm:pt>
    <dgm:pt modelId="{D5243A9A-CE35-4597-A31C-C339A0F5D6AC}" type="pres">
      <dgm:prSet presAssocID="{0C4FF8BC-566D-4FE3-A66C-830B74D9F16C}" presName="Name33" presStyleCnt="0"/>
      <dgm:spPr/>
    </dgm:pt>
  </dgm:ptLst>
  <dgm:cxnLst>
    <dgm:cxn modelId="{AB30755A-F173-4FED-AD57-EAFDCDD9B810}" type="presOf" srcId="{2ECAD331-FB49-4A62-9E91-B850323D60BF}" destId="{D6DF5CAE-5043-4CF2-8286-C97B04042ED5}" srcOrd="0" destOrd="0" presId="urn:microsoft.com/office/officeart/2008/layout/AccentedPicture"/>
    <dgm:cxn modelId="{643FB27C-0630-4F3F-AB06-36ABBE069014}" srcId="{0C4FF8BC-566D-4FE3-A66C-830B74D9F16C}" destId="{2BCB066E-E6AC-4E0A-A32E-0C7F627C86DB}" srcOrd="0" destOrd="0" parTransId="{037CA3BB-9028-4757-A489-F3829DAF306D}" sibTransId="{2ECAD331-FB49-4A62-9E91-B850323D60BF}"/>
    <dgm:cxn modelId="{E41529C2-DD53-4FE8-A790-60D65D8C7250}" type="presOf" srcId="{0C4FF8BC-566D-4FE3-A66C-830B74D9F16C}" destId="{F2DCF950-858F-4827-8596-ECF8D4E0D63B}" srcOrd="0" destOrd="0" presId="urn:microsoft.com/office/officeart/2008/layout/AccentedPicture"/>
    <dgm:cxn modelId="{8CAA1CE2-23B7-4D2A-88AB-DC8E8B18AE1F}" type="presOf" srcId="{2BCB066E-E6AC-4E0A-A32E-0C7F627C86DB}" destId="{368EA3F4-928D-4048-ACCD-37C83257A60D}" srcOrd="0" destOrd="0" presId="urn:microsoft.com/office/officeart/2008/layout/AccentedPicture"/>
    <dgm:cxn modelId="{27F96566-21C4-4F96-B359-576676876D47}" type="presParOf" srcId="{F2DCF950-858F-4827-8596-ECF8D4E0D63B}" destId="{D6DF5CAE-5043-4CF2-8286-C97B04042ED5}" srcOrd="0" destOrd="0" presId="urn:microsoft.com/office/officeart/2008/layout/AccentedPicture"/>
    <dgm:cxn modelId="{E0853737-58BF-41B1-A15F-CDB118626F27}" type="presParOf" srcId="{F2DCF950-858F-4827-8596-ECF8D4E0D63B}" destId="{368EA3F4-928D-4048-ACCD-37C83257A60D}" srcOrd="1" destOrd="0" presId="urn:microsoft.com/office/officeart/2008/layout/AccentedPicture"/>
    <dgm:cxn modelId="{6A2B8508-A14C-49B0-990C-8A0376540704}" type="presParOf" srcId="{F2DCF950-858F-4827-8596-ECF8D4E0D63B}" destId="{D719AF1C-F310-4C58-8BF6-827C33A81382}" srcOrd="2" destOrd="0" presId="urn:microsoft.com/office/officeart/2008/layout/AccentedPicture"/>
    <dgm:cxn modelId="{1452CAC8-D3BB-4897-A28A-B05E879C83A2}" type="presParOf" srcId="{D719AF1C-F310-4C58-8BF6-827C33A81382}" destId="{D5243A9A-CE35-4597-A31C-C339A0F5D6AC}" srcOrd="0" destOrd="0" presId="urn:microsoft.com/office/officeart/2008/layout/AccentedPicture"/>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DF5CAE-5043-4CF2-8286-C97B04042ED5}">
      <dsp:nvSpPr>
        <dsp:cNvPr id="0" name=""/>
        <dsp:cNvSpPr/>
      </dsp:nvSpPr>
      <dsp:spPr>
        <a:xfrm>
          <a:off x="0" y="470273"/>
          <a:ext cx="1727200" cy="2076076"/>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5000" b="-5000"/>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368EA3F4-928D-4048-ACCD-37C83257A60D}">
      <dsp:nvSpPr>
        <dsp:cNvPr id="0" name=""/>
        <dsp:cNvSpPr/>
      </dsp:nvSpPr>
      <dsp:spPr>
        <a:xfrm flipH="1" flipV="1">
          <a:off x="0" y="2389415"/>
          <a:ext cx="68585" cy="45722"/>
        </a:xfrm>
        <a:prstGeom prst="rect">
          <a:avLst/>
        </a:prstGeom>
        <a:noFill/>
        <a:ln>
          <a:noFill/>
        </a:ln>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12700" tIns="12700" rIns="12700" bIns="12700" numCol="1" spcCol="1270" anchor="b" anchorCtr="0">
          <a:noAutofit/>
        </a:bodyPr>
        <a:lstStyle/>
        <a:p>
          <a:pPr marL="0" lvl="0" indent="0" algn="l" defTabSz="222250">
            <a:lnSpc>
              <a:spcPct val="90000"/>
            </a:lnSpc>
            <a:spcBef>
              <a:spcPct val="0"/>
            </a:spcBef>
            <a:spcAft>
              <a:spcPct val="35000"/>
            </a:spcAft>
            <a:buNone/>
          </a:pPr>
          <a:endParaRPr lang="en-US" sz="500" kern="1200"/>
        </a:p>
      </dsp:txBody>
      <dsp:txXfrm rot="10800000">
        <a:off x="0" y="2389415"/>
        <a:ext cx="68585" cy="45722"/>
      </dsp:txXfrm>
    </dsp:sp>
  </dsp:spTree>
</dsp:drawing>
</file>

<file path=word/diagrams/layout1.xml><?xml version="1.0" encoding="utf-8"?>
<dgm:layoutDef xmlns:dgm="http://schemas.openxmlformats.org/drawingml/2006/diagram" xmlns:a="http://schemas.openxmlformats.org/drawingml/2006/main" uniqueId="urn:microsoft.com/office/officeart/2008/layout/AccentedPicture">
  <dgm:title val=""/>
  <dgm:desc val=""/>
  <dgm:catLst>
    <dgm:cat type="picture" pri="1000"/>
    <dgm:cat type="pictureconvert" pri="1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varLst>
    <dgm:alg type="composite"/>
    <dgm:shape xmlns:r="http://schemas.openxmlformats.org/officeDocument/2006/relationships" r:blip="">
      <dgm:adjLst/>
    </dgm:shape>
    <dgm:choose name="Name1">
      <dgm:if name="Name2" axis="ch" ptType="node" func="cnt" op="lte" val="1">
        <dgm:constrLst>
          <dgm:constr type="h" for="ch" forName="picture_1" refType="h"/>
          <dgm:constr type="w" for="ch" forName="picture_1" refType="h" refFor="ch" refForName="picture_1" op="equ" fact="0.784"/>
          <dgm:constr type="l" for="ch" forName="picture_1"/>
          <dgm:constr type="t" for="ch" forName="picture_1"/>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
        </dgm:constrLst>
      </dgm:if>
      <dgm:if name="Name3" axis="ch" ptType="node" func="cnt" op="lte" val="5">
        <dgm:choose name="Name4">
          <dgm:if name="Name5"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6">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if>
      <dgm:else name="Name7">
        <dgm:choose name="Name8">
          <dgm:if name="Name9" func="var" arg="dir" op="equ" val="norm">
            <dgm:constrLst>
              <dgm:constr type="h" for="ch" forName="picture_1" refType="h" fact="0.909"/>
              <dgm:constr type="w" for="ch" forName="picture_1" refType="h" refFor="ch" refForName="picture_1" op="equ" fact="0.784"/>
              <dgm:constr type="l" for="ch" forName="picture_1"/>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l" for="ch" forName="text_1" refType="w" refFor="ch" refForName="picture_1" fact="0.04"/>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r" refFor="ch" refForName="picture_1"/>
              <dgm:constr type="h" for="des" forName="pair" refType="h" refFor="ch" refForName="picture_1" fact="0.27"/>
              <dgm:constr type="h" for="des" forName="spaceV" refType="h" refFor="ch" refForName="picture_1" fact="0.0486"/>
              <dgm:constr type="l" for="ch" forName="maxNode" refType="r" refFor="ch" refForName="picture_1"/>
              <dgm:constr type="lOff" for="ch" forName="maxNode" refType="h" refFor="des" refForName="pair" fact="0.5"/>
              <dgm:constr type="r" for="ch" forName="maxNode" refType="w"/>
              <dgm:constr type="t" for="ch" forName="maxNode"/>
              <dgm:constr type="h" for="ch" forName="maxNode" val="1"/>
              <dgm:constr type="userW" for="des" forName="desText" refType="w" refFor="ch" refForName="maxNode"/>
            </dgm:constrLst>
          </dgm:if>
          <dgm:else name="Name10">
            <dgm:constrLst>
              <dgm:constr type="h" for="ch" forName="picture_1" refType="h" fact="0.909"/>
              <dgm:constr type="w" for="ch" forName="picture_1" refType="h" refFor="ch" refForName="picture_1" op="equ" fact="0.784"/>
              <dgm:constr type="r" for="ch" forName="picture_1" refType="w"/>
              <dgm:constr type="t" for="ch" forName="picture_1" refType="h" refFor="ch" refForName="picture_1" fact="0.05"/>
              <dgm:constr type="w" for="ch" forName="picture_1" refType="w" op="lte" fact="0.588"/>
              <dgm:constr type="w" for="ch" forName="text_1" refType="w" refFor="ch" refForName="picture_1" fact="0.77"/>
              <dgm:constr type="h" for="ch" forName="text_1" refType="h" refFor="ch" refForName="picture_1" fact="0.6"/>
              <dgm:constr type="r" for="ch" forName="text_1" refType="w"/>
              <dgm:constr type="t" for="ch" forName="text_1" refType="h" refFor="ch" refForName="picture_1" fact="0.41"/>
              <dgm:constr type="w" for="ch" forName="linV" refType="w"/>
              <dgm:constr type="h" for="ch" forName="linV" refType="h" refFor="ch" refForName="picture_1" fact="1.1"/>
              <dgm:constr type="l" for="ch" forName="linV"/>
              <dgm:constr type="t" for="ch" forName="linV"/>
              <dgm:constr type="userC" for="des" forName="pair" refType="l" refFor="ch" refForName="picture_1"/>
              <dgm:constr type="h" for="des" forName="pair" refType="h" refFor="ch" refForName="picture_1" fact="0.27"/>
              <dgm:constr type="h" for="des" forName="spaceV" refType="h" refFor="ch" refForName="picture_1" fact="0.0486"/>
              <dgm:constr type="r" for="ch" forName="maxNode" refType="l" refFor="ch" refForName="picture_1"/>
              <dgm:constr type="rOff" for="ch" forName="maxNode" refType="h" refFor="des" refForName="pair" fact="-0.5"/>
              <dgm:constr type="l" for="ch" forName="maxNode"/>
              <dgm:constr type="t" for="ch" forName="maxNode"/>
              <dgm:constr type="h" for="ch" forName="maxNode" val="1"/>
              <dgm:constr type="userW" for="des" forName="desText" refType="w" refFor="ch" refForName="maxNode"/>
            </dgm:constrLst>
          </dgm:else>
        </dgm:choose>
      </dgm:else>
    </dgm:choose>
    <dgm:forEach name="Name11" axis="ch" ptType="sibTrans" hideLastTrans="0" cnt="1">
      <dgm:layoutNode name="picture_1" styleLbl="bgImgPlace1">
        <dgm:alg type="sp"/>
        <dgm:shape xmlns:r="http://schemas.openxmlformats.org/officeDocument/2006/relationships" type="roundRect" r:blip="" blipPhldr="1">
          <dgm:adjLst/>
        </dgm:shape>
        <dgm:presOf axis="self"/>
      </dgm:layoutNode>
    </dgm:forEach>
    <dgm:forEach name="Name12" axis="ch" ptType="node" cnt="1">
      <dgm:layoutNode name="text_1" styleLbl="node1">
        <dgm:varLst>
          <dgm:bulletEnabled val="1"/>
        </dgm:varLst>
        <dgm:choose name="Name13">
          <dgm:if name="Name14" func="var" arg="dir" op="equ" val="norm">
            <dgm:alg type="tx">
              <dgm:param type="txAnchorVert" val="b"/>
              <dgm:param type="parTxLTRAlign" val="l"/>
              <dgm:param type="shpTxLTRAlignCh" val="l"/>
              <dgm:param type="parTxRTLAlign" val="l"/>
              <dgm:param type="shpTxRTLAlignCh" val="l"/>
            </dgm:alg>
          </dgm:if>
          <dgm:else name="Name15">
            <dgm:alg type="tx">
              <dgm:param type="txAnchorVert" val="b"/>
              <dgm:param type="parTxLTRAlign" val="r"/>
              <dgm:param type="shpTxLTRAlignCh" val="r"/>
              <dgm:param type="parTxRTLAlign" val="r"/>
              <dgm:param type="shpTxRTLAlignCh" val="r"/>
            </dgm:alg>
          </dgm:else>
        </dgm:choose>
        <dgm:shape xmlns:r="http://schemas.openxmlformats.org/officeDocument/2006/relationships" type="rect" r:blip="" hideGeom="1">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choose name="Name16">
      <dgm:if name="Name17" axis="ch" ptType="node" func="cnt" op="gte" val="2">
        <dgm:layoutNode name="linV">
          <dgm:choose name="Name18">
            <dgm:if name="Name19" func="var" arg="dir" op="equ" val="norm">
              <dgm:alg type="lin">
                <dgm:param type="linDir" val="fromT"/>
                <dgm:param type="vertAlign" val="t"/>
                <dgm:param type="fallback" val="1D"/>
                <dgm:param type="horzAlign" val="l"/>
                <dgm:param type="nodeHorzAlign" val="l"/>
              </dgm:alg>
            </dgm:if>
            <dgm:else name="Name20">
              <dgm:alg type="lin">
                <dgm:param type="linDir" val="fromT"/>
                <dgm:param type="vertAlign" val="t"/>
                <dgm:param type="fallback" val="1D"/>
                <dgm:param type="horzAlign" val="r"/>
                <dgm:param type="nodeHorzAlign" val="r"/>
              </dgm:alg>
            </dgm:else>
          </dgm:choose>
          <dgm:shape xmlns:r="http://schemas.openxmlformats.org/officeDocument/2006/relationships" r:blip="">
            <dgm:adjLst/>
          </dgm:shape>
          <dgm:constrLst>
            <dgm:constr type="w" for="ch" forName="spaceV" val="1"/>
            <dgm:constr type="w" for="ch" forName="pair" refType="w" op="equ"/>
            <dgm:constr type="w" for="des" forName="desText" op="equ"/>
            <dgm:constr type="primFontSz" for="des" forName="desText" op="equ" val="65"/>
          </dgm:constrLst>
          <dgm:forEach name="Name21" axis="ch" ptType="node" st="2">
            <dgm:layoutNode name="pair">
              <dgm:alg type="composite"/>
              <dgm:shape xmlns:r="http://schemas.openxmlformats.org/officeDocument/2006/relationships" r:blip="">
                <dgm:adjLst/>
              </dgm:shape>
              <dgm:choose name="Name22">
                <dgm:if name="Name23" func="var" arg="dir" op="equ" val="norm">
                  <dgm:constrLst>
                    <dgm:constr type="userC"/>
                    <dgm:constr type="l" for="ch" forName="spaceH"/>
                    <dgm:constr type="r"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l" for="ch" forName="desTextWrapper" refType="r" refFor="ch" refForName="desPictures"/>
                    <dgm:constr type="ctrY" for="ch" forName="desTextWrapper" refType="w" fact="0.5"/>
                    <dgm:constr type="h" for="ch" forName="desTextWrapper" refType="h"/>
                    <dgm:constr type="h" for="des" forName="desText" refType="h"/>
                  </dgm:constrLst>
                </dgm:if>
                <dgm:else name="Name24">
                  <dgm:constrLst>
                    <dgm:constr type="userC"/>
                    <dgm:constr type="r" for="ch" forName="spaceH" refType="w"/>
                    <dgm:constr type="l" for="ch" forName="spaceH" refType="userC"/>
                    <dgm:constr type="ctrY" for="ch" forName="spaceH" refType="w" fact="0.5"/>
                    <dgm:constr type="h" for="ch" forName="spaceH" val="1"/>
                    <dgm:constr type="w" for="ch" forName="desPictures" refType="h"/>
                    <dgm:constr type="h" for="ch" forName="desPictures" refType="w" refFor="ch" refForName="desPictures" op="equ"/>
                    <dgm:constr type="ctrX" for="ch" forName="desPictures" refType="userC"/>
                    <dgm:constr type="ctrY" for="ch" forName="desPictures" refType="w" fact="0.5"/>
                    <dgm:constr type="r" for="ch" forName="desTextWrapper" refType="l" refFor="ch" refForName="desPictures"/>
                    <dgm:constr type="ctrY" for="ch" forName="desTextWrapper" refType="w" fact="0.5"/>
                    <dgm:constr type="h" for="ch" forName="desTextWrapper" refType="h"/>
                    <dgm:constr type="h" for="des" forName="desText" refType="h"/>
                  </dgm:constrLst>
                </dgm:else>
              </dgm:choose>
              <dgm:layoutNode name="spaceH">
                <dgm:alg type="sp"/>
                <dgm:shape xmlns:r="http://schemas.openxmlformats.org/officeDocument/2006/relationships" type="rect" r:blip="" hideGeom="1">
                  <dgm:adjLst/>
                </dgm:shape>
                <dgm:presOf/>
              </dgm:layoutNode>
              <dgm:layoutNode name="desPictures" styleLbl="alignImgPlace1">
                <dgm:alg type="sp"/>
                <dgm:shape xmlns:r="http://schemas.openxmlformats.org/officeDocument/2006/relationships" type="ellipse" r:blip="" blipPhldr="1">
                  <dgm:adjLst/>
                </dgm:shape>
                <dgm:presOf/>
              </dgm:layoutNode>
              <dgm:layoutNode name="desTextWrapper">
                <dgm:choose name="Name25">
                  <dgm:if name="Name26" func="var" arg="dir" op="equ" val="norm">
                    <dgm:alg type="lin">
                      <dgm:param type="horzAlign" val="l"/>
                    </dgm:alg>
                  </dgm:if>
                  <dgm:else name="Name27">
                    <dgm:alg type="lin">
                      <dgm:param type="horzAlign" val="r"/>
                    </dgm:alg>
                  </dgm:else>
                </dgm:choose>
                <dgm:layoutNode name="desText" styleLbl="revTx">
                  <dgm:varLst>
                    <dgm:bulletEnabled val="1"/>
                  </dgm:varLst>
                  <dgm:choose name="Name28">
                    <dgm:if name="Name29" func="var" arg="dir" op="equ" val="norm">
                      <dgm:alg type="tx">
                        <dgm:param type="parTxLTRAlign" val="l"/>
                        <dgm:param type="shpTxLTRAlignCh" val="l"/>
                        <dgm:param type="parTxRTLAlign" val="r"/>
                        <dgm:param type="shpTxRTLAlignCh" val="r"/>
                      </dgm:alg>
                    </dgm:if>
                    <dgm:else name="Name30">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2"/>
                    <dgm:constr type="rMarg" refType="primFontSz" fact="0.2"/>
                    <dgm:constr type="tMarg" refType="primFontSz" fact="0.1"/>
                    <dgm:constr type="bMarg" refType="primFontSz" fact="0.1"/>
                  </dgm:constrLst>
                  <dgm:ruleLst>
                    <dgm:rule type="w" val="NaN" fact="1" max="NaN"/>
                    <dgm:rule type="primFontSz" val="5" fact="NaN" max="NaN"/>
                  </dgm:ruleLst>
                </dgm:layoutNode>
              </dgm:layoutNode>
            </dgm:layoutNode>
            <dgm:forEach name="Name31" axis="followSib" ptType="sibTrans" cnt="1">
              <dgm:layoutNode name="spaceV">
                <dgm:alg type="sp"/>
                <dgm:shape xmlns:r="http://schemas.openxmlformats.org/officeDocument/2006/relationships" r:blip="">
                  <dgm:adjLst/>
                </dgm:shape>
                <dgm:presOf/>
              </dgm:layoutNode>
            </dgm:forEach>
          </dgm:forEach>
        </dgm:layoutNode>
      </dgm:if>
      <dgm:else name="Name32"/>
    </dgm:choose>
    <dgm:layoutNode name="maxNode">
      <dgm:alg type="lin"/>
      <dgm:shape xmlns:r="http://schemas.openxmlformats.org/officeDocument/2006/relationships" r:blip="">
        <dgm:adjLst/>
      </dgm:shape>
      <dgm:presOf/>
      <dgm:constrLst>
        <dgm:constr type="w" for="ch"/>
        <dgm:constr type="h" for="ch"/>
      </dgm:constrLst>
      <dgm:layoutNode name="Name33">
        <dgm:alg type="sp"/>
        <dgm:shape xmlns:r="http://schemas.openxmlformats.org/officeDocument/2006/relationships" r:blip="">
          <dgm:adjLst/>
        </dgm:shape>
        <dgm:presOf/>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C12E7CCBEA485AA74406FACC1D4F46"/>
        <w:category>
          <w:name w:val="General"/>
          <w:gallery w:val="placeholder"/>
        </w:category>
        <w:types>
          <w:type w:val="bbPlcHdr"/>
        </w:types>
        <w:behaviors>
          <w:behavior w:val="content"/>
        </w:behaviors>
        <w:guid w:val="{F0384B46-59CB-446D-9F59-4A785ACE3B58}"/>
      </w:docPartPr>
      <w:docPartBody>
        <w:p w:rsidR="00D14294" w:rsidRDefault="001B588D">
          <w:pPr>
            <w:pStyle w:val="01C12E7CCBEA485AA74406FACC1D4F46"/>
          </w:pPr>
          <w:r w:rsidRPr="00CB0055">
            <w:t>Contact</w:t>
          </w:r>
        </w:p>
      </w:docPartBody>
    </w:docPart>
    <w:docPart>
      <w:docPartPr>
        <w:name w:val="12A371F3EF92453E9A77596D4DDD1F46"/>
        <w:category>
          <w:name w:val="General"/>
          <w:gallery w:val="placeholder"/>
        </w:category>
        <w:types>
          <w:type w:val="bbPlcHdr"/>
        </w:types>
        <w:behaviors>
          <w:behavior w:val="content"/>
        </w:behaviors>
        <w:guid w:val="{8A6326B4-22C9-4F04-8DFB-8EA6C1E02733}"/>
      </w:docPartPr>
      <w:docPartBody>
        <w:p w:rsidR="00D14294" w:rsidRDefault="001B588D">
          <w:pPr>
            <w:pStyle w:val="12A371F3EF92453E9A77596D4DDD1F46"/>
          </w:pPr>
          <w:r w:rsidRPr="00CB0055">
            <w:t>Hobbies</w:t>
          </w:r>
        </w:p>
      </w:docPartBody>
    </w:docPart>
    <w:docPart>
      <w:docPartPr>
        <w:name w:val="743C290C7A8C4062AD838A780693EA85"/>
        <w:category>
          <w:name w:val="General"/>
          <w:gallery w:val="placeholder"/>
        </w:category>
        <w:types>
          <w:type w:val="bbPlcHdr"/>
        </w:types>
        <w:behaviors>
          <w:behavior w:val="content"/>
        </w:behaviors>
        <w:guid w:val="{851BE374-3D2B-40EE-B5A7-378B56835763}"/>
      </w:docPartPr>
      <w:docPartBody>
        <w:p w:rsidR="00D14294" w:rsidRDefault="001B588D">
          <w:pPr>
            <w:pStyle w:val="743C290C7A8C4062AD838A780693EA85"/>
          </w:pPr>
          <w:r w:rsidRPr="00036450">
            <w:t>EDUCATION</w:t>
          </w:r>
        </w:p>
      </w:docPartBody>
    </w:docPart>
    <w:docPart>
      <w:docPartPr>
        <w:name w:val="4D348156F4C946E8AB01E86EFA74C175"/>
        <w:category>
          <w:name w:val="General"/>
          <w:gallery w:val="placeholder"/>
        </w:category>
        <w:types>
          <w:type w:val="bbPlcHdr"/>
        </w:types>
        <w:behaviors>
          <w:behavior w:val="content"/>
        </w:behaviors>
        <w:guid w:val="{7CD79CB7-6791-43B4-9C49-95DDD701F56D}"/>
      </w:docPartPr>
      <w:docPartBody>
        <w:p w:rsidR="00D14294" w:rsidRDefault="001B588D">
          <w:pPr>
            <w:pStyle w:val="4D348156F4C946E8AB01E86EFA74C175"/>
          </w:pPr>
          <w:r w:rsidRPr="00036450">
            <w:t>WORK EXPERIENCE</w:t>
          </w:r>
        </w:p>
      </w:docPartBody>
    </w:docPart>
    <w:docPart>
      <w:docPartPr>
        <w:name w:val="D341E0E2C7E740DC8AC0D54EEA936B47"/>
        <w:category>
          <w:name w:val="General"/>
          <w:gallery w:val="placeholder"/>
        </w:category>
        <w:types>
          <w:type w:val="bbPlcHdr"/>
        </w:types>
        <w:behaviors>
          <w:behavior w:val="content"/>
        </w:behaviors>
        <w:guid w:val="{AA7362F2-7A8E-4F3F-BC6E-8A15E7D6D916}"/>
      </w:docPartPr>
      <w:docPartBody>
        <w:p w:rsidR="00D14294" w:rsidRDefault="001B588D">
          <w:pPr>
            <w:pStyle w:val="D341E0E2C7E740DC8AC0D54EEA936B4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8D"/>
    <w:rsid w:val="000B733A"/>
    <w:rsid w:val="00173145"/>
    <w:rsid w:val="001B588D"/>
    <w:rsid w:val="0035793E"/>
    <w:rsid w:val="00573642"/>
    <w:rsid w:val="006F4480"/>
    <w:rsid w:val="00713D2C"/>
    <w:rsid w:val="008D16FD"/>
    <w:rsid w:val="00B8404C"/>
    <w:rsid w:val="00CD7D65"/>
    <w:rsid w:val="00D048D2"/>
    <w:rsid w:val="00D14294"/>
    <w:rsid w:val="00F77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C12E7CCBEA485AA74406FACC1D4F46">
    <w:name w:val="01C12E7CCBEA485AA74406FACC1D4F46"/>
  </w:style>
  <w:style w:type="character" w:styleId="Hyperlink">
    <w:name w:val="Hyperlink"/>
    <w:basedOn w:val="DefaultParagraphFont"/>
    <w:uiPriority w:val="99"/>
    <w:unhideWhenUsed/>
    <w:rPr>
      <w:color w:val="C45911" w:themeColor="accent2" w:themeShade="BF"/>
      <w:u w:val="single"/>
    </w:rPr>
  </w:style>
  <w:style w:type="paragraph" w:customStyle="1" w:styleId="12A371F3EF92453E9A77596D4DDD1F46">
    <w:name w:val="12A371F3EF92453E9A77596D4DDD1F46"/>
  </w:style>
  <w:style w:type="paragraph" w:customStyle="1" w:styleId="743C290C7A8C4062AD838A780693EA85">
    <w:name w:val="743C290C7A8C4062AD838A780693EA85"/>
  </w:style>
  <w:style w:type="paragraph" w:customStyle="1" w:styleId="4D348156F4C946E8AB01E86EFA74C175">
    <w:name w:val="4D348156F4C946E8AB01E86EFA74C175"/>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D341E0E2C7E740DC8AC0D54EEA936B47">
    <w:name w:val="D341E0E2C7E740DC8AC0D54EEA936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{40C88443-726E-4349-9A66-5BC0E02DAEAF}tf00546271_win32.dotx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Bogdan Lazar</lastModifiedBy>
  <revision>2</revision>
  <dcterms:created xsi:type="dcterms:W3CDTF">2023-01-26T14:39:00.0000000Z</dcterms:created>
  <dcterms:modified xsi:type="dcterms:W3CDTF">2023-05-13T18:24:47.3906900Z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